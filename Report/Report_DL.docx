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452975" w:rsidRDefault="00FD7CF4">
      <w:pPr>
        <w:pStyle w:val="Title"/>
      </w:pPr>
      <w:sdt>
        <w:sdtPr>
          <w:rPr>
            <w:b/>
            <w:bCs/>
            <w:sz w:val="36"/>
            <w:szCs w:val="36"/>
          </w:rPr>
          <w:alias w:val="Title"/>
          <w:tag w:val=""/>
          <w:id w:val="726351117"/>
          <w:placeholder>
            <w:docPart w:val="43D9BFD6DE1C9E43B73F7CCBF6191D6A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15:appearance w15:val="hidden"/>
          <w:text w:multiLine="1"/>
        </w:sdtPr>
        <w:sdtContent>
          <w:r w:rsidR="001F6DA8" w:rsidRPr="001F6DA8">
            <w:rPr>
              <w:b/>
              <w:bCs/>
              <w:sz w:val="36"/>
              <w:szCs w:val="36"/>
            </w:rPr>
            <w:t xml:space="preserve">Labeling and Classification on </w:t>
          </w:r>
          <w:proofErr w:type="spellStart"/>
          <w:r w:rsidR="001F6DA8" w:rsidRPr="001F6DA8">
            <w:rPr>
              <w:b/>
              <w:bCs/>
              <w:sz w:val="36"/>
              <w:szCs w:val="36"/>
            </w:rPr>
            <w:t>Celeba</w:t>
          </w:r>
          <w:proofErr w:type="spellEnd"/>
        </w:sdtContent>
      </w:sdt>
    </w:p>
    <w:p w:rsidR="00452975" w:rsidRPr="00E87BC6" w:rsidRDefault="00D46244">
      <w:pPr>
        <w:pStyle w:val="Title2"/>
      </w:pPr>
      <w:r w:rsidRPr="00E87BC6">
        <w:t xml:space="preserve">Marco </w:t>
      </w:r>
      <w:proofErr w:type="spellStart"/>
      <w:r w:rsidRPr="00E87BC6">
        <w:t>Acerbis</w:t>
      </w:r>
      <w:proofErr w:type="spellEnd"/>
      <w:r w:rsidRPr="00E87BC6">
        <w:t xml:space="preserve"> and Nicolaas Ruberg</w:t>
      </w:r>
    </w:p>
    <w:p w:rsidR="008E3596" w:rsidRPr="008E3596" w:rsidRDefault="008E3596">
      <w:pPr>
        <w:pStyle w:val="Title2"/>
      </w:pPr>
      <w:r w:rsidRPr="008E3596">
        <w:t>Deep Learning Course (A. A</w:t>
      </w:r>
      <w:r>
        <w:t>.19/20)</w:t>
      </w:r>
    </w:p>
    <w:p w:rsidR="00452975" w:rsidRDefault="00D46244">
      <w:pPr>
        <w:pStyle w:val="Title2"/>
      </w:pPr>
      <w:r>
        <w:t xml:space="preserve">Prof. Andrea </w:t>
      </w:r>
      <w:proofErr w:type="spellStart"/>
      <w:r>
        <w:t>Asperti</w:t>
      </w:r>
      <w:proofErr w:type="spellEnd"/>
    </w:p>
    <w:p w:rsidR="00452975" w:rsidRDefault="001F6DA8">
      <w:pPr>
        <w:pStyle w:val="Title"/>
      </w:pPr>
      <w:r>
        <w:t>Exam Session 2020</w:t>
      </w:r>
    </w:p>
    <w:p w:rsidR="00452975" w:rsidRDefault="00452975"/>
    <w:p w:rsidR="00452975" w:rsidRDefault="00FB0EEB">
      <w:r>
        <w:br w:type="page"/>
      </w:r>
    </w:p>
    <w:sdt>
      <w:sdtPr>
        <w:rPr>
          <w:rFonts w:asciiTheme="minorHAnsi" w:eastAsiaTheme="minorEastAsia" w:hAnsiTheme="minorHAnsi" w:cstheme="minorBidi"/>
          <w:kern w:val="24"/>
          <w:szCs w:val="24"/>
          <w:lang w:eastAsia="ja-JP"/>
        </w:rPr>
        <w:id w:val="-20698705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452975" w:rsidRDefault="00FB0EEB">
          <w:pPr>
            <w:pStyle w:val="TOCHeading"/>
          </w:pPr>
          <w:r>
            <w:t>Table of Contents</w:t>
          </w:r>
        </w:p>
        <w:p w:rsidR="004921A0" w:rsidRDefault="00FB0EEB">
          <w:pPr>
            <w:pStyle w:val="TOC1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806941" w:history="1">
            <w:r w:rsidR="004921A0" w:rsidRPr="00AD0901">
              <w:rPr>
                <w:rStyle w:val="Hyperlink"/>
                <w:noProof/>
              </w:rPr>
              <w:t>Abstract</w:t>
            </w:r>
            <w:r w:rsidR="004921A0">
              <w:rPr>
                <w:noProof/>
                <w:webHidden/>
              </w:rPr>
              <w:tab/>
            </w:r>
            <w:r w:rsidR="004921A0">
              <w:rPr>
                <w:noProof/>
                <w:webHidden/>
              </w:rPr>
              <w:fldChar w:fldCharType="begin"/>
            </w:r>
            <w:r w:rsidR="004921A0">
              <w:rPr>
                <w:noProof/>
                <w:webHidden/>
              </w:rPr>
              <w:instrText xml:space="preserve"> PAGEREF _Toc45806941 \h </w:instrText>
            </w:r>
            <w:r w:rsidR="004921A0">
              <w:rPr>
                <w:noProof/>
                <w:webHidden/>
              </w:rPr>
            </w:r>
            <w:r w:rsidR="004921A0">
              <w:rPr>
                <w:noProof/>
                <w:webHidden/>
              </w:rPr>
              <w:fldChar w:fldCharType="separate"/>
            </w:r>
            <w:r w:rsidR="004921A0">
              <w:rPr>
                <w:noProof/>
                <w:webHidden/>
              </w:rPr>
              <w:t>4</w:t>
            </w:r>
            <w:r w:rsidR="004921A0"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1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42" w:history="1">
            <w:r w:rsidRPr="00AD0901">
              <w:rPr>
                <w:rStyle w:val="Hyperlink"/>
                <w:noProof/>
              </w:rPr>
              <w:t>Labeling and Classification on Celeba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1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43" w:history="1">
            <w:r w:rsidRPr="00AD0901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1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44" w:history="1">
            <w:r w:rsidRPr="00AD0901">
              <w:rPr>
                <w:rStyle w:val="Hyperlink"/>
                <w:noProof/>
              </w:rPr>
              <w:t>Experiment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1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45" w:history="1">
            <w:r w:rsidRPr="00AD0901">
              <w:rPr>
                <w:rStyle w:val="Hyperlink"/>
                <w:noProof/>
              </w:rPr>
              <w:t>Face Classifiers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2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46" w:history="1">
            <w:r w:rsidRPr="00AD0901">
              <w:rPr>
                <w:rStyle w:val="Hyperlink"/>
                <w:noProof/>
              </w:rPr>
              <w:t>Face Orientation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2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47" w:history="1">
            <w:r w:rsidRPr="00AD0901">
              <w:rPr>
                <w:rStyle w:val="Hyperlink"/>
                <w:noProof/>
              </w:rPr>
              <w:t>Implementation: VGG19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3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48" w:history="1">
            <w:r w:rsidRPr="00AD0901">
              <w:rPr>
                <w:rStyle w:val="Hyperlink"/>
                <w:noProof/>
              </w:rPr>
              <w:t>1</w:t>
            </w:r>
            <w:r w:rsidRPr="00AD0901">
              <w:rPr>
                <w:rStyle w:val="Hyperlink"/>
                <w:noProof/>
                <w:vertAlign w:val="superscript"/>
              </w:rPr>
              <w:t>st</w:t>
            </w:r>
            <w:r w:rsidRPr="00AD0901">
              <w:rPr>
                <w:rStyle w:val="Hyperlink"/>
                <w:noProof/>
              </w:rPr>
              <w:t xml:space="preserve"> experiment with VGG-19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3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49" w:history="1">
            <w:r w:rsidRPr="00AD0901">
              <w:rPr>
                <w:rStyle w:val="Hyperlink"/>
                <w:noProof/>
              </w:rPr>
              <w:t>Training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2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50" w:history="1">
            <w:r w:rsidRPr="00AD0901">
              <w:rPr>
                <w:rStyle w:val="Hyperlink"/>
                <w:noProof/>
              </w:rPr>
              <w:t>Implementation: Mobile Net + Clustering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2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51" w:history="1">
            <w:r w:rsidRPr="00AD0901">
              <w:rPr>
                <w:rStyle w:val="Hyperlink"/>
                <w:noProof/>
              </w:rPr>
              <w:t>Implementation: Convolutional Neural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3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52" w:history="1">
            <w:r w:rsidRPr="00AD0901">
              <w:rPr>
                <w:rStyle w:val="Hyperlink"/>
                <w:noProof/>
              </w:rPr>
              <w:t>CNN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3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53" w:history="1">
            <w:r w:rsidRPr="00AD0901">
              <w:rPr>
                <w:rStyle w:val="Hyperlink"/>
                <w:noProof/>
              </w:rPr>
              <w:t>Training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2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54" w:history="1">
            <w:r w:rsidRPr="00AD0901">
              <w:rPr>
                <w:rStyle w:val="Hyperlink"/>
                <w:noProof/>
              </w:rPr>
              <w:t>Light Orientation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2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55" w:history="1">
            <w:r w:rsidRPr="00AD0901">
              <w:rPr>
                <w:rStyle w:val="Hyperlink"/>
                <w:noProof/>
              </w:rPr>
              <w:t>Implementation: VGG19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3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56" w:history="1">
            <w:r w:rsidRPr="00AD0901">
              <w:rPr>
                <w:rStyle w:val="Hyperlink"/>
                <w:noProof/>
              </w:rPr>
              <w:t>VGG-19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3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57" w:history="1">
            <w:r w:rsidRPr="00AD0901">
              <w:rPr>
                <w:rStyle w:val="Hyperlink"/>
                <w:noProof/>
              </w:rPr>
              <w:t>Training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3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58" w:history="1">
            <w:r w:rsidRPr="00AD0901">
              <w:rPr>
                <w:rStyle w:val="Hyperlink"/>
                <w:noProof/>
              </w:rPr>
              <w:t>CNN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3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59" w:history="1">
            <w:r w:rsidRPr="00AD0901">
              <w:rPr>
                <w:rStyle w:val="Hyperlink"/>
                <w:noProof/>
              </w:rPr>
              <w:t>Training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1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60" w:history="1">
            <w:r w:rsidRPr="00AD0901">
              <w:rPr>
                <w:rStyle w:val="Hyperlink"/>
                <w:noProof/>
              </w:rPr>
              <w:t>[Heading 1]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2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61" w:history="1">
            <w:r w:rsidRPr="00AD0901">
              <w:rPr>
                <w:rStyle w:val="Hyperlink"/>
                <w:noProof/>
              </w:rPr>
              <w:t>[Heading 2]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3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62" w:history="1">
            <w:r w:rsidRPr="00AD0901">
              <w:rPr>
                <w:rStyle w:val="Hyperlink"/>
                <w:noProof/>
              </w:rPr>
              <w:t>[Heading 3]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1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63" w:history="1">
            <w:r w:rsidRPr="00AD0901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1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64" w:history="1">
            <w:r w:rsidRPr="00AD0901">
              <w:rPr>
                <w:rStyle w:val="Hyperlink"/>
                <w:noProof/>
              </w:rPr>
              <w:t>Footnotes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1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65" w:history="1">
            <w:r w:rsidRPr="00AD0901">
              <w:rPr>
                <w:rStyle w:val="Hyperlink"/>
                <w:noProof/>
              </w:rPr>
              <w:t>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21A0" w:rsidRDefault="004921A0">
          <w:pPr>
            <w:pStyle w:val="TOC1"/>
            <w:tabs>
              <w:tab w:val="right" w:leader="dot" w:pos="9350"/>
            </w:tabs>
            <w:rPr>
              <w:noProof/>
              <w:kern w:val="0"/>
              <w:lang w:val="en-BR" w:eastAsia="en-US"/>
            </w:rPr>
          </w:pPr>
          <w:hyperlink w:anchor="_Toc45806966" w:history="1">
            <w:r w:rsidRPr="00AD0901">
              <w:rPr>
                <w:rStyle w:val="Hyperlink"/>
                <w:noProof/>
              </w:rPr>
              <w:t>Figures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_Toc45806966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2975" w:rsidRDefault="00FB0EEB">
          <w:pPr>
            <w:ind w:firstLine="0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452975" w:rsidRDefault="00FB0EEB">
      <w:pPr>
        <w:pStyle w:val="SectionTitle"/>
      </w:pPr>
      <w:bookmarkStart w:id="0" w:name="_Toc45806941"/>
      <w:r>
        <w:lastRenderedPageBreak/>
        <w:t>Abstract</w:t>
      </w:r>
      <w:bookmarkEnd w:id="0"/>
    </w:p>
    <w:sdt>
      <w:sdtPr>
        <w:id w:val="-1399134618"/>
        <w:placeholder>
          <w:docPart w:val="A411DBA7DFE43E40BC53DE1E0E7A9161"/>
        </w:placeholder>
        <w:temporary/>
        <w:showingPlcHdr/>
        <w15:appearance w15:val="hidden"/>
        <w:text/>
      </w:sdtPr>
      <w:sdtContent>
        <w:p w:rsidR="00452975" w:rsidRDefault="00FB0EEB">
          <w:pPr>
            <w:pStyle w:val="NoSpacing"/>
          </w:pPr>
          <w:r>
            <w:t xml:space="preserve">[The abstract should be one paragraph of between 150 and 250 words.  It is not indented.  Section titles, such as the word </w:t>
          </w:r>
          <w:r>
            <w:rPr>
              <w:rStyle w:val="Emphasis"/>
            </w:rPr>
            <w:t>Abstract</w:t>
          </w:r>
          <w:r>
            <w:t xml:space="preserve"> above, are not considered headings so they don’t use bold heading format.  Instead, use the Section Title style.  This style automatically starts your section on a new page, so you don’t have to add page breaks.  To apply any text style in this document with just a tap, on the Home tab of the ribbon, check out Styles.]</w:t>
          </w:r>
        </w:p>
      </w:sdtContent>
    </w:sdt>
    <w:p w:rsidR="00452975" w:rsidRDefault="00FB0EEB">
      <w:r>
        <w:rPr>
          <w:rStyle w:val="Emphasis"/>
        </w:rPr>
        <w:t>Keywords</w:t>
      </w:r>
      <w:r>
        <w:t xml:space="preserve">:  </w:t>
      </w:r>
      <w:sdt>
        <w:sdtPr>
          <w:id w:val="1136374635"/>
          <w:placeholder>
            <w:docPart w:val="DFF9596C563B404B835D766E4BCC1C0A"/>
          </w:placeholder>
          <w:temporary/>
          <w:showingPlcHdr/>
          <w15:appearance w15:val="hidden"/>
          <w:text/>
        </w:sdtPr>
        <w:sdtContent>
          <w:r>
            <w:t>[Tap here to add keywords.]</w:t>
          </w:r>
        </w:sdtContent>
      </w:sdt>
    </w:p>
    <w:bookmarkStart w:id="1" w:name="_Toc45806942"/>
    <w:p w:rsidR="00452975" w:rsidRDefault="00FD7CF4">
      <w:pPr>
        <w:pStyle w:val="SectionTitle"/>
      </w:pPr>
      <w:sdt>
        <w:sdtPr>
          <w:alias w:val="Title"/>
          <w:tag w:val=""/>
          <w:id w:val="-1756435886"/>
          <w:placeholder>
            <w:docPart w:val="DE41A49FE70944488E8601B0B1FFCC74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15:appearance w15:val="hidden"/>
          <w:text w:multiLine="1"/>
        </w:sdtPr>
        <w:sdtContent>
          <w:r w:rsidR="001F6DA8">
            <w:t xml:space="preserve">Labeling and Classification on </w:t>
          </w:r>
          <w:proofErr w:type="spellStart"/>
          <w:r w:rsidR="001F6DA8">
            <w:t>Celeba</w:t>
          </w:r>
          <w:proofErr w:type="spellEnd"/>
        </w:sdtContent>
      </w:sdt>
      <w:bookmarkEnd w:id="1"/>
    </w:p>
    <w:sdt>
      <w:sdtPr>
        <w:id w:val="-1322272011"/>
        <w:placeholder>
          <w:docPart w:val="B51A7C20187F2B429AE1A903C4C1437B"/>
        </w:placeholder>
        <w:temporary/>
        <w:showingPlcHdr/>
        <w15:appearance w15:val="hidden"/>
        <w:text/>
      </w:sdtPr>
      <w:sdtContent>
        <w:p w:rsidR="00452975" w:rsidRDefault="00FB0EEB">
          <w:r>
            <w:t xml:space="preserve">[The body of your paper uses a half-inch first line indent and is double-spaced.  APA style provides for up to five heading levels, shown in the paragraphs that follow.  Note that the word </w:t>
          </w:r>
          <w:r>
            <w:rPr>
              <w:rStyle w:val="Emphasis"/>
            </w:rPr>
            <w:t>Introduction</w:t>
          </w:r>
          <w:r>
            <w:t xml:space="preserve"> should not be used as an initial heading, as it’s assumed that your paper begins with an introduction.]</w:t>
          </w:r>
        </w:p>
      </w:sdtContent>
    </w:sdt>
    <w:p w:rsidR="003A71D2" w:rsidRDefault="003A71D2" w:rsidP="003A71D2">
      <w:pPr>
        <w:pStyle w:val="Heading1"/>
      </w:pPr>
      <w:bookmarkStart w:id="2" w:name="_Toc45806943"/>
      <w:r>
        <w:t>Introduction</w:t>
      </w:r>
      <w:bookmarkEnd w:id="2"/>
    </w:p>
    <w:p w:rsidR="003A71D2" w:rsidRDefault="00FD7CF4" w:rsidP="003A71D2">
      <w:sdt>
        <w:sdtPr>
          <w:id w:val="-1278558242"/>
          <w:placeholder>
            <w:docPart w:val="F5E486BE2C0DC848A47FF0BA705E10BA"/>
          </w:placeholder>
          <w:temporary/>
          <w:showingPlcHdr/>
          <w15:appearance w15:val="hidden"/>
          <w:text/>
        </w:sdtPr>
        <w:sdtContent>
          <w:r w:rsidR="003A71D2">
            <w:t>[The first two heading levels get their own paragraph, as shown here.  Headings 3, 4, and 5 are run-in headings used at the beginning of the paragraph.]</w:t>
          </w:r>
        </w:sdtContent>
      </w:sdt>
    </w:p>
    <w:p w:rsidR="00E16DF6" w:rsidRDefault="00E16DF6" w:rsidP="00E16DF6">
      <w:pPr>
        <w:pStyle w:val="Heading1"/>
      </w:pPr>
      <w:bookmarkStart w:id="3" w:name="_Toc45806944"/>
      <w:r>
        <w:t>Experiment setup</w:t>
      </w:r>
      <w:bookmarkEnd w:id="3"/>
    </w:p>
    <w:p w:rsidR="00C41E94" w:rsidRDefault="00E16DF6" w:rsidP="00E16DF6">
      <w:r>
        <w:t>For our experiment we used Google</w:t>
      </w:r>
      <w:r w:rsidR="00C41E94">
        <w:t>™</w:t>
      </w:r>
      <w:r>
        <w:t xml:space="preserve"> </w:t>
      </w:r>
      <w:proofErr w:type="spellStart"/>
      <w:r>
        <w:t>Colaboratory</w:t>
      </w:r>
      <w:proofErr w:type="spellEnd"/>
      <w:r>
        <w:t xml:space="preserve"> or Google</w:t>
      </w:r>
      <w:r w:rsidR="00C41E94">
        <w:t>™</w:t>
      </w:r>
      <w:r>
        <w:t xml:space="preserve"> </w:t>
      </w:r>
      <w:proofErr w:type="spellStart"/>
      <w:r>
        <w:t>Colab</w:t>
      </w:r>
      <w:proofErr w:type="spellEnd"/>
      <w:sdt>
        <w:sdtPr>
          <w:id w:val="-1868203967"/>
          <w:citation/>
        </w:sdtPr>
        <w:sdtContent>
          <w:r>
            <w:fldChar w:fldCharType="begin"/>
          </w:r>
          <w:r>
            <w:instrText xml:space="preserve"> CITATION Goo20 \l 1033 </w:instrText>
          </w:r>
          <w:r>
            <w:fldChar w:fldCharType="separate"/>
          </w:r>
          <w:r w:rsidR="008B03E8">
            <w:rPr>
              <w:noProof/>
            </w:rPr>
            <w:t xml:space="preserve"> </w:t>
          </w:r>
          <w:r w:rsidR="008B03E8" w:rsidRPr="008B03E8">
            <w:rPr>
              <w:noProof/>
            </w:rPr>
            <w:t>[1]</w:t>
          </w:r>
          <w:r>
            <w:fldChar w:fldCharType="end"/>
          </w:r>
        </w:sdtContent>
      </w:sdt>
      <w:r w:rsidR="00C41E94">
        <w:t xml:space="preserve">. </w:t>
      </w:r>
      <w:proofErr w:type="spellStart"/>
      <w:r w:rsidR="00C41E94">
        <w:t>Colab</w:t>
      </w:r>
      <w:proofErr w:type="spellEnd"/>
      <w:r w:rsidR="00C41E94">
        <w:t xml:space="preserve"> is a free platform that executes python code through the browser and is especially design for machine learning, data analysis and education. Using the principle of </w:t>
      </w:r>
      <w:proofErr w:type="spellStart"/>
      <w:r w:rsidR="00C41E94">
        <w:t>Jupyter</w:t>
      </w:r>
      <w:proofErr w:type="spellEnd"/>
      <w:r w:rsidR="00C41E94">
        <w:t xml:space="preserve"> Notebooks, </w:t>
      </w:r>
      <w:proofErr w:type="spellStart"/>
      <w:r w:rsidR="00C41E94">
        <w:t>Colab</w:t>
      </w:r>
      <w:proofErr w:type="spellEnd"/>
      <w:r w:rsidR="00C41E94">
        <w:t xml:space="preserve"> relies on Notebooks for storing and sharing python code.</w:t>
      </w:r>
    </w:p>
    <w:p w:rsidR="00127B65" w:rsidRDefault="00C41E94" w:rsidP="00C41E94">
      <w:r>
        <w:t xml:space="preserve">Next, we present the configuration of the Virtual provided from Google™ </w:t>
      </w:r>
      <w:proofErr w:type="spellStart"/>
      <w:r>
        <w:t>Colab</w:t>
      </w:r>
      <w:proofErr w:type="spellEnd"/>
      <w:r>
        <w:t xml:space="preserve"> during our experiments: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proofErr w:type="gramStart"/>
      <w:r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  <w:t>!</w:t>
      </w:r>
      <w:proofErr w:type="spellStart"/>
      <w:r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  <w:t>lscpu</w:t>
      </w:r>
      <w:proofErr w:type="spellEnd"/>
      <w:proofErr w:type="gramEnd"/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Architecture:        x86_64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CPU op-mode(s):      32-bit, 64-bit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Byte Order:          Little Endian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CPU(s):              4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On-line CPU(s) list: 0-3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Thread(s) per core:  2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Core(s) per socket:  2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Socket(s):           1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NUMA node(s):        1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Vendor ID:           GenuineIntel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CPU family:          6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Model:               63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Model name:          Intel(R) Xeon(R) CPU @ 2.30GHz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Stepping:            0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CPU MHz:             2300.000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BogoMIPS:            4600.00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Hypervisor vendor:   KVM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Virtualization type: full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L1d cache:           32K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lastRenderedPageBreak/>
        <w:t>L1i cache:           32K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L2 cache:            256K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L3 cache:            46080K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NUMA node0 CPU(s):   0-3  </w:t>
      </w:r>
    </w:p>
    <w:p w:rsidR="00127B65" w:rsidRPr="00127B65" w:rsidRDefault="00127B65" w:rsidP="00127B6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Flags:               fpu vme de pse tsc msr pae mce cx8 apic sep mtrr pge mca cmov pat pse36 clflush mmx fxsr sse sse2 ss ht syscall nx pdpe1gb rdtscp lm constant_tsc rep_good nopl xtopology nonstop_tsc cpuid tsc_known_freq pni pclmulqdq ssse3 fma cx16 pcid sse4_1 sse4_2 x2apic movbe popcnt aes xsave avx f16c rdrand hypervisor lahf_lm abm invpcid_single ssbd ibrs ibpb stibp fsgsbase tsc_adjust bmi1 avx2 smep bmi2 erms invpcid xsaveopt arat md_clear arch_capabilities  </w:t>
      </w:r>
    </w:p>
    <w:p w:rsidR="00127B65" w:rsidRPr="00127B65" w:rsidRDefault="00127B65" w:rsidP="00C41E94"/>
    <w:p w:rsidR="00127B65" w:rsidRDefault="00127B65" w:rsidP="00C41E94">
      <w:r>
        <w:t>The Graphic adapter configuration: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proofErr w:type="gramStart"/>
      <w:r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  <w:t>!</w:t>
      </w:r>
      <w:proofErr w:type="spellStart"/>
      <w:r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  <w:t>nvidia</w:t>
      </w:r>
      <w:proofErr w:type="gramEnd"/>
      <w:r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  <w:t>-smi</w:t>
      </w:r>
      <w:proofErr w:type="spellEnd"/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Fri Jul 10 12:30:47 2020       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+-----------------------------------------------------------------------------+  </w:t>
      </w:r>
    </w:p>
    <w:p w:rsidR="00127B65" w:rsidRPr="007A3A96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val="it-IT" w:eastAsia="en-US"/>
        </w:rPr>
      </w:pPr>
      <w:r w:rsidRPr="007A3A96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val="it-IT" w:eastAsia="en-US"/>
        </w:rPr>
        <w:t>| NVIDIA-SMI 450.36.06    Driver Version: 418.67       CUDA Version: 10.1     |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|-------------------------------+----------------------+----------------------+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 GPU  Name        Persistence-M| Bus-Id        Disp.A | Volatile Uncorr. ECC |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 Fan  Temp  Perf  Pwr:Usage/Cap|         Memory-Usage | GPU-Util  Compute M. |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                               |                      |               MIG M. |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|===============================+======================+======================|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   0  Tesla P100-PCIE...  Off  | 00000000:00:04.0 Off |                    0 |  </w:t>
      </w:r>
    </w:p>
    <w:p w:rsidR="00127B65" w:rsidRPr="00067B37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val="pt-BR" w:eastAsia="en-US"/>
        </w:rPr>
      </w:pPr>
      <w:r w:rsidRPr="00067B37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val="pt-BR" w:eastAsia="en-US"/>
        </w:rPr>
        <w:t>| N/A   44C    P0    29W / 250W |      0MiB / 16280MiB |      0%      Default |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                               |                      |                 ERR! |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+-------------------------------+----------------------+----------------------+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                                                                               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+-----------------------------------------------------------------------------+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 Processes:                                                                  |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  GPU   GI   CI        PID   Type   Process name                  GPU Memory |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        ID   ID                                                   Usage      |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|=============================================================================|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|  No running processes found                                                 |  </w:t>
      </w:r>
    </w:p>
    <w:p w:rsidR="00127B65" w:rsidRPr="00127B65" w:rsidRDefault="00127B65" w:rsidP="00127B65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kern w:val="0"/>
          <w:sz w:val="18"/>
          <w:szCs w:val="18"/>
          <w:lang w:eastAsia="en-US"/>
        </w:rPr>
      </w:pPr>
      <w:r w:rsidRPr="00127B65">
        <w:rPr>
          <w:rFonts w:ascii="Consolas" w:eastAsia="Times New Roman" w:hAnsi="Consolas" w:cs="Consolas"/>
          <w:color w:val="000000"/>
          <w:kern w:val="0"/>
          <w:sz w:val="18"/>
          <w:szCs w:val="18"/>
          <w:bdr w:val="none" w:sz="0" w:space="0" w:color="auto" w:frame="1"/>
          <w:lang w:eastAsia="en-US"/>
        </w:rPr>
        <w:t>+-----------------------------------------------------------------------------+  </w:t>
      </w:r>
    </w:p>
    <w:p w:rsidR="00E16DF6" w:rsidRDefault="00C41E94" w:rsidP="00C41E94">
      <w:r>
        <w:t xml:space="preserve">    </w:t>
      </w:r>
    </w:p>
    <w:p w:rsidR="00C41E94" w:rsidRDefault="00C41E94" w:rsidP="00E16DF6"/>
    <w:p w:rsidR="003A71D2" w:rsidRDefault="003A71D2" w:rsidP="003A71D2">
      <w:pPr>
        <w:pStyle w:val="Heading1"/>
      </w:pPr>
      <w:bookmarkStart w:id="4" w:name="_Toc45806945"/>
      <w:r>
        <w:t>Face Classifiers</w:t>
      </w:r>
      <w:bookmarkEnd w:id="4"/>
    </w:p>
    <w:p w:rsidR="003A71D2" w:rsidRDefault="003A71D2" w:rsidP="003A71D2">
      <w:r>
        <w:t>Facial Attribute Classification (FAC)</w:t>
      </w:r>
      <w:r w:rsidR="00DC4B77">
        <w:t xml:space="preserve"> attracts a lot of attention since it can be used in several applications like face recognition, micro-expression recognition, recommendation systems etc. Given a facial image the task of </w:t>
      </w:r>
      <w:r w:rsidR="00E56D46">
        <w:t>FAC is to predict facial attributes. Our goal is to predict the face orientation and the face light source</w:t>
      </w:r>
      <w:r w:rsidR="00093DB7">
        <w:t xml:space="preserve"> origin</w:t>
      </w:r>
      <w:r w:rsidR="00E56D46">
        <w:t>.</w:t>
      </w:r>
    </w:p>
    <w:p w:rsidR="00000FA8" w:rsidRDefault="00000FA8" w:rsidP="00000FA8">
      <w:pPr>
        <w:pStyle w:val="Heading2"/>
      </w:pPr>
      <w:bookmarkStart w:id="5" w:name="_Toc45806946"/>
      <w:r>
        <w:lastRenderedPageBreak/>
        <w:t>Face Orientation</w:t>
      </w:r>
      <w:bookmarkEnd w:id="5"/>
    </w:p>
    <w:p w:rsidR="00000FA8" w:rsidRDefault="00000FA8" w:rsidP="00000FA8">
      <w:pPr>
        <w:pStyle w:val="NoSpacing"/>
        <w:ind w:firstLine="720"/>
      </w:pPr>
      <w:r>
        <w:t xml:space="preserve">To generate our classifier for the Face Orientation we conducted our experiment with three different implementations: VGG19, </w:t>
      </w:r>
      <w:proofErr w:type="spellStart"/>
      <w:r>
        <w:t>MobileNet</w:t>
      </w:r>
      <w:proofErr w:type="spellEnd"/>
      <w:r>
        <w:t>+ Clustering and CNN with 4 convolution layers.</w:t>
      </w:r>
    </w:p>
    <w:p w:rsidR="00F934DD" w:rsidRDefault="00F934DD" w:rsidP="00000FA8">
      <w:pPr>
        <w:pStyle w:val="NoSpacing"/>
        <w:ind w:firstLine="720"/>
      </w:pPr>
      <w:r>
        <w:t xml:space="preserve">We ran our experiments with a training set of 8.383 images with a validation set of 1.181 images, generating three classifications: pose left, pose front and pose right. </w:t>
      </w:r>
      <w:r w:rsidR="003A27EA">
        <w:t xml:space="preserve"> We also verify our model with a test set of 1.005 images.</w:t>
      </w:r>
    </w:p>
    <w:p w:rsidR="00F934DD" w:rsidRDefault="00F934DD" w:rsidP="00000FA8">
      <w:pPr>
        <w:pStyle w:val="NoSpacing"/>
        <w:ind w:firstLine="720"/>
      </w:pPr>
      <w:r>
        <w:t>Here are some examples of the pose images: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38"/>
        <w:gridCol w:w="2739"/>
        <w:gridCol w:w="2739"/>
      </w:tblGrid>
      <w:tr w:rsidR="00FF7A0B" w:rsidTr="00FF7A0B">
        <w:trPr>
          <w:trHeight w:val="3177"/>
          <w:jc w:val="center"/>
        </w:trPr>
        <w:tc>
          <w:tcPr>
            <w:tcW w:w="2738" w:type="dxa"/>
          </w:tcPr>
          <w:p w:rsidR="00F934DD" w:rsidRDefault="00F934DD" w:rsidP="00FF7A0B">
            <w:pPr>
              <w:pStyle w:val="NoSpacing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597277" cy="1956216"/>
                  <wp:effectExtent l="0" t="0" r="3175" b="0"/>
                  <wp:docPr id="1" name="Picture 1" descr="A close up of a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EFT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983" cy="1974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9" w:type="dxa"/>
          </w:tcPr>
          <w:p w:rsidR="00F934DD" w:rsidRDefault="00F934DD" w:rsidP="00FF7A0B">
            <w:pPr>
              <w:pStyle w:val="NoSpacing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596938" cy="1955800"/>
                  <wp:effectExtent l="0" t="0" r="3810" b="0"/>
                  <wp:docPr id="3" name="Picture 3" descr="A person wearing glasses and smiling at the camera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CENTER.jp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413" cy="1978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9" w:type="dxa"/>
          </w:tcPr>
          <w:p w:rsidR="00F934DD" w:rsidRDefault="00F934DD" w:rsidP="00FF7A0B">
            <w:pPr>
              <w:pStyle w:val="NoSpacing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596938" cy="1955800"/>
                  <wp:effectExtent l="0" t="0" r="3810" b="0"/>
                  <wp:docPr id="4" name="Picture 4" descr="A person smiling for the camera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RIGHT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465" cy="1978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A0B" w:rsidTr="00FF7A0B">
        <w:trPr>
          <w:trHeight w:val="196"/>
          <w:jc w:val="center"/>
        </w:trPr>
        <w:tc>
          <w:tcPr>
            <w:tcW w:w="2738" w:type="dxa"/>
          </w:tcPr>
          <w:p w:rsidR="00F934DD" w:rsidRPr="00F934DD" w:rsidRDefault="00F934DD" w:rsidP="00F934DD">
            <w:pPr>
              <w:pStyle w:val="NoSpacing"/>
              <w:jc w:val="center"/>
              <w:rPr>
                <w:b/>
                <w:bCs/>
              </w:rPr>
            </w:pPr>
            <w:r w:rsidRPr="00F934DD">
              <w:rPr>
                <w:b/>
                <w:bCs/>
              </w:rPr>
              <w:t>Left Pose</w:t>
            </w:r>
          </w:p>
        </w:tc>
        <w:tc>
          <w:tcPr>
            <w:tcW w:w="2739" w:type="dxa"/>
          </w:tcPr>
          <w:p w:rsidR="00F934DD" w:rsidRPr="00F934DD" w:rsidRDefault="00F934DD" w:rsidP="00F934DD">
            <w:pPr>
              <w:pStyle w:val="NoSpacing"/>
              <w:jc w:val="center"/>
              <w:rPr>
                <w:b/>
                <w:bCs/>
              </w:rPr>
            </w:pPr>
            <w:r w:rsidRPr="00F934DD">
              <w:rPr>
                <w:b/>
                <w:bCs/>
              </w:rPr>
              <w:t>Center Pose</w:t>
            </w:r>
          </w:p>
        </w:tc>
        <w:tc>
          <w:tcPr>
            <w:tcW w:w="2739" w:type="dxa"/>
          </w:tcPr>
          <w:p w:rsidR="00F934DD" w:rsidRPr="00F934DD" w:rsidRDefault="00F934DD" w:rsidP="00F934DD">
            <w:pPr>
              <w:pStyle w:val="NoSpacing"/>
              <w:jc w:val="center"/>
              <w:rPr>
                <w:b/>
                <w:bCs/>
              </w:rPr>
            </w:pPr>
            <w:r w:rsidRPr="00F934DD">
              <w:rPr>
                <w:b/>
                <w:bCs/>
              </w:rPr>
              <w:t>Right Pose</w:t>
            </w:r>
          </w:p>
        </w:tc>
      </w:tr>
    </w:tbl>
    <w:p w:rsidR="00E56D46" w:rsidRDefault="00E56D46" w:rsidP="00FF7A0B"/>
    <w:p w:rsidR="003A71D2" w:rsidRDefault="003A71D2" w:rsidP="003A71D2">
      <w:pPr>
        <w:pStyle w:val="Heading2"/>
      </w:pPr>
      <w:bookmarkStart w:id="6" w:name="_Toc45806947"/>
      <w:r>
        <w:t>Implementation: VGG19</w:t>
      </w:r>
      <w:bookmarkEnd w:id="6"/>
    </w:p>
    <w:p w:rsidR="00E87BC6" w:rsidRDefault="00FB0EEB" w:rsidP="00E87BC6">
      <w:r w:rsidRPr="00000FA8">
        <w:t xml:space="preserve">Our </w:t>
      </w:r>
      <w:r>
        <w:t>first</w:t>
      </w:r>
      <w:r w:rsidRPr="00000FA8">
        <w:t xml:space="preserve"> implementation o</w:t>
      </w:r>
      <w:r>
        <w:t xml:space="preserve">f the Facial Classifier uses Very Deep Convolutional Networks for Large-Scale Image Recognition (VGG-19) on the </w:t>
      </w:r>
      <w:proofErr w:type="spellStart"/>
      <w:r>
        <w:t>Celeba</w:t>
      </w:r>
      <w:proofErr w:type="spellEnd"/>
      <w:r>
        <w:t xml:space="preserve"> Images. VGG19 is a model that uses transfer learning</w:t>
      </w:r>
      <w:r w:rsidR="00E87BC6">
        <w:t>.</w:t>
      </w:r>
      <w:r w:rsidR="007A3A96">
        <w:t xml:space="preserve"> We developed three experiments to better tune the hyperparameters of the VGG19 approach.</w:t>
      </w:r>
    </w:p>
    <w:p w:rsidR="00FB0EEB" w:rsidRDefault="00FB0EEB" w:rsidP="00FB0EEB">
      <w:r>
        <w:t xml:space="preserve"> For our experiment we </w:t>
      </w:r>
      <w:r w:rsidR="007A3A96">
        <w:t>use</w:t>
      </w:r>
      <w:r>
        <w:t xml:space="preserve"> the whole image </w:t>
      </w:r>
      <w:r w:rsidR="00E87BC6">
        <w:t>resolution (</w:t>
      </w:r>
      <w:r>
        <w:t>218x178) as the input of the Network.</w:t>
      </w:r>
    </w:p>
    <w:p w:rsidR="00FB0EEB" w:rsidRDefault="00E87BC6" w:rsidP="00FB0EEB">
      <w:bookmarkStart w:id="7" w:name="_Toc45806948"/>
      <w:r>
        <w:rPr>
          <w:rStyle w:val="Heading3Char"/>
        </w:rPr>
        <w:t>VGG-19</w:t>
      </w:r>
      <w:r w:rsidR="00FB0EEB">
        <w:rPr>
          <w:rStyle w:val="Heading3Char"/>
        </w:rPr>
        <w:t xml:space="preserve"> configuration</w:t>
      </w:r>
      <w:bookmarkEnd w:id="7"/>
      <w:r w:rsidR="00FB0EEB" w:rsidRPr="003F700F">
        <w:t xml:space="preserve"> </w:t>
      </w:r>
      <w:r w:rsidR="00FB0EEB">
        <w:t xml:space="preserve">– Next we present the configuration of out </w:t>
      </w:r>
      <w:r>
        <w:t>Neural Network</w:t>
      </w:r>
      <w:r w:rsidR="003A27EA">
        <w:t>.</w:t>
      </w:r>
    </w:p>
    <w:p w:rsidR="003A27EA" w:rsidRDefault="003A27EA" w:rsidP="003A27EA">
      <w:r>
        <w:lastRenderedPageBreak/>
        <w:t>In our experiment, in order to avoid overfitting, we had to vary the Dropout on the inner layers. We reached good results with a Drop out of 0.7.</w:t>
      </w:r>
    </w:p>
    <w:p w:rsidR="003A27EA" w:rsidRDefault="003A27EA" w:rsidP="00FB0EEB"/>
    <w:p w:rsidR="003A27EA" w:rsidRDefault="003A27EA" w:rsidP="00FB0EEB"/>
    <w:p w:rsidR="003A71D2" w:rsidRDefault="003638FF" w:rsidP="003638F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2440745" cy="8229600"/>
            <wp:effectExtent l="0" t="0" r="0" b="0"/>
            <wp:docPr id="6" name="Imagem 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GG19-structur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872" cy="82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1A9" w:rsidRDefault="003638FF" w:rsidP="003638FF">
      <w:bookmarkStart w:id="8" w:name="_Toc45806949"/>
      <w:r>
        <w:rPr>
          <w:rStyle w:val="Heading3Char"/>
        </w:rPr>
        <w:lastRenderedPageBreak/>
        <w:t>Training</w:t>
      </w:r>
      <w:bookmarkEnd w:id="8"/>
      <w:r w:rsidRPr="003F700F">
        <w:t xml:space="preserve"> </w:t>
      </w:r>
      <w:r>
        <w:t xml:space="preserve">– We trained our model for 20 epochs with batch size of </w:t>
      </w:r>
      <w:r w:rsidR="00883158">
        <w:t>32</w:t>
      </w:r>
      <w:r w:rsidR="00EF5590">
        <w:t xml:space="preserve"> images</w:t>
      </w:r>
      <w:r>
        <w:t xml:space="preserve">, compiled with </w:t>
      </w:r>
      <w:proofErr w:type="spellStart"/>
      <w:r w:rsidRPr="00FA4C26">
        <w:rPr>
          <w:i/>
          <w:iCs/>
        </w:rPr>
        <w:t>categorica</w:t>
      </w:r>
      <w:r>
        <w:rPr>
          <w:i/>
          <w:iCs/>
        </w:rPr>
        <w:t>l_crossentropy</w:t>
      </w:r>
      <w:proofErr w:type="spellEnd"/>
      <w:r>
        <w:t xml:space="preserve"> loss function with </w:t>
      </w:r>
      <w:r w:rsidRPr="00FA4C26">
        <w:rPr>
          <w:i/>
          <w:iCs/>
        </w:rPr>
        <w:t>Adam</w:t>
      </w:r>
      <w:r>
        <w:t xml:space="preserve"> optimizer. </w:t>
      </w:r>
      <w:r w:rsidR="00F771A9">
        <w:t xml:space="preserve">We executed this experiment with three different VGG19 setups. </w:t>
      </w:r>
    </w:p>
    <w:p w:rsidR="00F771A9" w:rsidRDefault="00F771A9" w:rsidP="00F771A9">
      <w:pPr>
        <w:pStyle w:val="ListParagraph"/>
        <w:numPr>
          <w:ilvl w:val="0"/>
          <w:numId w:val="14"/>
        </w:numPr>
      </w:pPr>
      <w:r>
        <w:t>First experiment is using the VGG19 configuration presented in the previous section;</w:t>
      </w:r>
    </w:p>
    <w:p w:rsidR="00F771A9" w:rsidRDefault="00F771A9" w:rsidP="00F771A9">
      <w:pPr>
        <w:pStyle w:val="ListParagraph"/>
        <w:numPr>
          <w:ilvl w:val="0"/>
          <w:numId w:val="14"/>
        </w:numPr>
      </w:pPr>
      <w:r>
        <w:t xml:space="preserve"> Second experiment is using the same configuration but with data augmentation. This is the setup for the image data </w:t>
      </w:r>
      <w:r w:rsidR="00F6003C">
        <w:t>generator (</w:t>
      </w:r>
      <w:r>
        <w:t>Rotation=0, Width shift=0.08, Shear=0.3, Height shift=0.08 and Zoom=0.08); and</w:t>
      </w:r>
    </w:p>
    <w:p w:rsidR="00F771A9" w:rsidRDefault="00F771A9" w:rsidP="0099666E">
      <w:pPr>
        <w:pStyle w:val="ListParagraph"/>
        <w:numPr>
          <w:ilvl w:val="0"/>
          <w:numId w:val="14"/>
        </w:numPr>
      </w:pPr>
      <w:r>
        <w:t xml:space="preserve">The third experiment we change the VGG19 structure, with a different transfer learning technique, we added two dense network layers to the VGG19 network, setting </w:t>
      </w:r>
      <w:r w:rsidR="00584DA8">
        <w:t>these final layers</w:t>
      </w:r>
      <w:r>
        <w:t xml:space="preserve"> to be trainable.</w:t>
      </w:r>
    </w:p>
    <w:p w:rsidR="003638FF" w:rsidRDefault="003638FF" w:rsidP="003638FF">
      <w:r>
        <w:fldChar w:fldCharType="begin"/>
      </w:r>
      <w:r>
        <w:instrText xml:space="preserve"> REF _Ref45289306 \h </w:instrText>
      </w:r>
      <w:r>
        <w:fldChar w:fldCharType="end"/>
      </w:r>
      <w:r>
        <w:fldChar w:fldCharType="begin"/>
      </w:r>
      <w:r>
        <w:instrText xml:space="preserve"> REF _Ref45640245 \h </w:instrText>
      </w:r>
      <w:r>
        <w:fldChar w:fldCharType="separate"/>
      </w:r>
      <w:r>
        <w:t xml:space="preserve">Figure </w:t>
      </w:r>
      <w:r>
        <w:rPr>
          <w:noProof/>
        </w:rPr>
        <w:t>1</w:t>
      </w:r>
      <w:r>
        <w:fldChar w:fldCharType="end"/>
      </w:r>
      <w:r>
        <w:t xml:space="preserve"> presents the measured accuracy for our training and validation</w:t>
      </w:r>
      <w:r w:rsidR="00F771A9">
        <w:t>, for the three scenarios:</w:t>
      </w:r>
    </w:p>
    <w:tbl>
      <w:tblPr>
        <w:tblStyle w:val="TableGrid"/>
        <w:tblW w:w="12074" w:type="dxa"/>
        <w:jc w:val="center"/>
        <w:tblLook w:val="04A0" w:firstRow="1" w:lastRow="0" w:firstColumn="1" w:lastColumn="0" w:noHBand="0" w:noVBand="1"/>
      </w:tblPr>
      <w:tblGrid>
        <w:gridCol w:w="4123"/>
        <w:gridCol w:w="4065"/>
        <w:gridCol w:w="4136"/>
      </w:tblGrid>
      <w:tr w:rsidR="00584DA8" w:rsidTr="00584DA8">
        <w:trPr>
          <w:trHeight w:val="3326"/>
          <w:jc w:val="center"/>
        </w:trPr>
        <w:tc>
          <w:tcPr>
            <w:tcW w:w="4166" w:type="dxa"/>
          </w:tcPr>
          <w:p w:rsidR="00F771A9" w:rsidRDefault="00F771A9" w:rsidP="00584DA8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330097B7" wp14:editId="38C907EB">
                  <wp:extent cx="2480999" cy="1633220"/>
                  <wp:effectExtent l="0" t="0" r="0" b="0"/>
                  <wp:docPr id="28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VGG19-accuracy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7056" cy="1656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8" w:type="dxa"/>
          </w:tcPr>
          <w:p w:rsidR="00F771A9" w:rsidRDefault="00584DA8" w:rsidP="00584DA8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1DCB8C02" wp14:editId="24C6F827">
                  <wp:extent cx="2444261" cy="1633663"/>
                  <wp:effectExtent l="0" t="0" r="0" b="5080"/>
                  <wp:docPr id="29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VGG19-auccuracy-aug-10epochs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220" cy="1675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0" w:type="dxa"/>
          </w:tcPr>
          <w:p w:rsidR="00F771A9" w:rsidRDefault="00584DA8" w:rsidP="00DD0578">
            <w:pPr>
              <w:pStyle w:val="NoSpacing"/>
              <w:jc w:val="center"/>
            </w:pPr>
            <w:r>
              <w:rPr>
                <w:noProof/>
              </w:rPr>
              <w:drawing>
                <wp:inline distT="0" distB="0" distL="0" distR="0" wp14:anchorId="253C5429" wp14:editId="167562F8">
                  <wp:extent cx="2487600" cy="1638000"/>
                  <wp:effectExtent l="0" t="0" r="1905" b="0"/>
                  <wp:docPr id="30" name="Imagem 16" descr="Tela de computador com texto preto sobre fundo bran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VGG19-accuracy-diff_struc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7600" cy="163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4DA8" w:rsidTr="00584DA8">
        <w:trPr>
          <w:trHeight w:val="204"/>
          <w:jc w:val="center"/>
        </w:trPr>
        <w:tc>
          <w:tcPr>
            <w:tcW w:w="4166" w:type="dxa"/>
          </w:tcPr>
          <w:p w:rsidR="00F771A9" w:rsidRPr="00F934DD" w:rsidRDefault="00F771A9" w:rsidP="00DD0578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VGG19 </w:t>
            </w:r>
          </w:p>
        </w:tc>
        <w:tc>
          <w:tcPr>
            <w:tcW w:w="3998" w:type="dxa"/>
          </w:tcPr>
          <w:p w:rsidR="00F771A9" w:rsidRPr="00F934DD" w:rsidRDefault="00584DA8" w:rsidP="00DD0578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VGG19 with data augmentation</w:t>
            </w:r>
          </w:p>
        </w:tc>
        <w:tc>
          <w:tcPr>
            <w:tcW w:w="3910" w:type="dxa"/>
          </w:tcPr>
          <w:p w:rsidR="00F771A9" w:rsidRPr="0099002F" w:rsidRDefault="00584DA8" w:rsidP="00DD0578">
            <w:pPr>
              <w:pStyle w:val="NoSpacing"/>
              <w:jc w:val="center"/>
              <w:rPr>
                <w:b/>
              </w:rPr>
            </w:pPr>
            <w:r w:rsidRPr="0099002F">
              <w:rPr>
                <w:b/>
              </w:rPr>
              <w:t xml:space="preserve">VGG19 </w:t>
            </w:r>
            <w:r w:rsidR="001E5F17" w:rsidRPr="0099002F">
              <w:rPr>
                <w:b/>
              </w:rPr>
              <w:t>– 2 dense layers added</w:t>
            </w:r>
          </w:p>
        </w:tc>
      </w:tr>
    </w:tbl>
    <w:p w:rsidR="003638FF" w:rsidRDefault="003638FF" w:rsidP="003638FF">
      <w:pPr>
        <w:pStyle w:val="Caption"/>
        <w:jc w:val="center"/>
      </w:pPr>
      <w:bookmarkStart w:id="9" w:name="_Ref45640245"/>
      <w:r>
        <w:t xml:space="preserve">Figure </w:t>
      </w:r>
      <w:r w:rsidR="003A6F9C">
        <w:fldChar w:fldCharType="begin"/>
      </w:r>
      <w:r w:rsidR="003A6F9C">
        <w:instrText xml:space="preserve"> SEQ Figure \* ARABIC </w:instrText>
      </w:r>
      <w:r w:rsidR="003A6F9C">
        <w:fldChar w:fldCharType="separate"/>
      </w:r>
      <w:r w:rsidR="008B03E8">
        <w:rPr>
          <w:noProof/>
        </w:rPr>
        <w:t>1</w:t>
      </w:r>
      <w:r w:rsidR="003A6F9C">
        <w:rPr>
          <w:noProof/>
        </w:rPr>
        <w:fldChar w:fldCharType="end"/>
      </w:r>
      <w:bookmarkEnd w:id="9"/>
      <w:r>
        <w:t>- VGG19</w:t>
      </w:r>
      <w:r w:rsidRPr="00A57893">
        <w:t xml:space="preserve"> accuracy</w:t>
      </w:r>
      <w:r>
        <w:t xml:space="preserve"> - 20 epochs</w:t>
      </w:r>
    </w:p>
    <w:p w:rsidR="003638FF" w:rsidRDefault="003638FF" w:rsidP="003638FF">
      <w:r>
        <w:fldChar w:fldCharType="begin"/>
      </w:r>
      <w:r>
        <w:instrText xml:space="preserve"> REF _Ref45640389 \h </w:instrText>
      </w:r>
      <w:r>
        <w:fldChar w:fldCharType="separate"/>
      </w:r>
      <w:r>
        <w:t xml:space="preserve">Figure </w:t>
      </w:r>
      <w:r>
        <w:rPr>
          <w:noProof/>
        </w:rPr>
        <w:t>2</w:t>
      </w:r>
      <w:r>
        <w:fldChar w:fldCharType="end"/>
      </w:r>
      <w:r>
        <w:t xml:space="preserve"> presents the loss for our training and validation set</w:t>
      </w:r>
      <w:r w:rsidR="00584DA8">
        <w:t>:</w:t>
      </w:r>
    </w:p>
    <w:tbl>
      <w:tblPr>
        <w:tblStyle w:val="TableGrid"/>
        <w:tblW w:w="12074" w:type="dxa"/>
        <w:jc w:val="center"/>
        <w:tblLook w:val="04A0" w:firstRow="1" w:lastRow="0" w:firstColumn="1" w:lastColumn="0" w:noHBand="0" w:noVBand="1"/>
      </w:tblPr>
      <w:tblGrid>
        <w:gridCol w:w="4068"/>
        <w:gridCol w:w="4003"/>
        <w:gridCol w:w="4003"/>
      </w:tblGrid>
      <w:tr w:rsidR="00584DA8" w:rsidTr="00DD0578">
        <w:trPr>
          <w:trHeight w:val="3326"/>
          <w:jc w:val="center"/>
        </w:trPr>
        <w:tc>
          <w:tcPr>
            <w:tcW w:w="4166" w:type="dxa"/>
          </w:tcPr>
          <w:p w:rsidR="00584DA8" w:rsidRDefault="00584DA8" w:rsidP="00DD0578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792965D5" wp14:editId="44349444">
                  <wp:extent cx="2343600" cy="1731600"/>
                  <wp:effectExtent l="0" t="0" r="0" b="0"/>
                  <wp:docPr id="34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VGG19-loss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600" cy="173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8" w:type="dxa"/>
          </w:tcPr>
          <w:p w:rsidR="00584DA8" w:rsidRDefault="00584DA8" w:rsidP="00DD0578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48C84F19" wp14:editId="478F4733">
                  <wp:extent cx="2404800" cy="1731600"/>
                  <wp:effectExtent l="0" t="0" r="0" b="0"/>
                  <wp:docPr id="35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VGG19-loss-aug-10epochs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4800" cy="173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0" w:type="dxa"/>
          </w:tcPr>
          <w:p w:rsidR="00584DA8" w:rsidRDefault="00584DA8" w:rsidP="00DD0578">
            <w:pPr>
              <w:pStyle w:val="NoSpacing"/>
              <w:jc w:val="center"/>
            </w:pPr>
            <w:r>
              <w:rPr>
                <w:noProof/>
              </w:rPr>
              <w:drawing>
                <wp:inline distT="0" distB="0" distL="0" distR="0" wp14:anchorId="191237F8" wp14:editId="6AF9E8AD">
                  <wp:extent cx="2404800" cy="1731600"/>
                  <wp:effectExtent l="0" t="0" r="0" b="0"/>
                  <wp:docPr id="36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VGG19-loss-diff_struc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4800" cy="173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4DA8" w:rsidTr="00DD0578">
        <w:trPr>
          <w:trHeight w:val="204"/>
          <w:jc w:val="center"/>
        </w:trPr>
        <w:tc>
          <w:tcPr>
            <w:tcW w:w="4166" w:type="dxa"/>
          </w:tcPr>
          <w:p w:rsidR="00584DA8" w:rsidRPr="00F934DD" w:rsidRDefault="00584DA8" w:rsidP="00DD0578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VGG19 </w:t>
            </w:r>
          </w:p>
        </w:tc>
        <w:tc>
          <w:tcPr>
            <w:tcW w:w="3998" w:type="dxa"/>
          </w:tcPr>
          <w:p w:rsidR="00584DA8" w:rsidRPr="00F934DD" w:rsidRDefault="00584DA8" w:rsidP="00DD0578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VGG19 with data augmentation</w:t>
            </w:r>
          </w:p>
        </w:tc>
        <w:tc>
          <w:tcPr>
            <w:tcW w:w="3910" w:type="dxa"/>
          </w:tcPr>
          <w:p w:rsidR="00584DA8" w:rsidRPr="0099002F" w:rsidRDefault="00584DA8" w:rsidP="00DD0578">
            <w:pPr>
              <w:pStyle w:val="NoSpacing"/>
              <w:jc w:val="center"/>
              <w:rPr>
                <w:b/>
                <w:bCs/>
              </w:rPr>
            </w:pPr>
            <w:r w:rsidRPr="0099002F">
              <w:rPr>
                <w:b/>
                <w:bCs/>
              </w:rPr>
              <w:t>VGG19</w:t>
            </w:r>
            <w:r w:rsidR="001E5F17" w:rsidRPr="0099002F">
              <w:rPr>
                <w:b/>
                <w:bCs/>
              </w:rPr>
              <w:t xml:space="preserve"> – </w:t>
            </w:r>
            <w:r w:rsidR="0099002F">
              <w:rPr>
                <w:b/>
                <w:bCs/>
              </w:rPr>
              <w:t>two</w:t>
            </w:r>
            <w:r w:rsidR="001E5F17" w:rsidRPr="0099002F">
              <w:rPr>
                <w:b/>
                <w:bCs/>
              </w:rPr>
              <w:t xml:space="preserve"> dense layers added</w:t>
            </w:r>
          </w:p>
        </w:tc>
      </w:tr>
    </w:tbl>
    <w:p w:rsidR="003A27EA" w:rsidRDefault="003638FF" w:rsidP="003A27EA">
      <w:pPr>
        <w:pStyle w:val="Caption"/>
        <w:jc w:val="center"/>
      </w:pPr>
      <w:bookmarkStart w:id="10" w:name="_Ref45640389"/>
      <w:r>
        <w:t xml:space="preserve">Figure </w:t>
      </w:r>
      <w:r w:rsidR="003A6F9C">
        <w:fldChar w:fldCharType="begin"/>
      </w:r>
      <w:r w:rsidR="003A6F9C">
        <w:instrText xml:space="preserve"> SEQ Figure \* ARABIC </w:instrText>
      </w:r>
      <w:r w:rsidR="003A6F9C">
        <w:fldChar w:fldCharType="separate"/>
      </w:r>
      <w:r w:rsidR="008B03E8">
        <w:rPr>
          <w:noProof/>
        </w:rPr>
        <w:t>2</w:t>
      </w:r>
      <w:r w:rsidR="003A6F9C">
        <w:rPr>
          <w:noProof/>
        </w:rPr>
        <w:fldChar w:fldCharType="end"/>
      </w:r>
      <w:bookmarkEnd w:id="10"/>
      <w:r>
        <w:t xml:space="preserve"> - </w:t>
      </w:r>
      <w:r w:rsidRPr="001A1323">
        <w:t xml:space="preserve">VGG19 </w:t>
      </w:r>
      <w:r>
        <w:t>loss</w:t>
      </w:r>
      <w:r w:rsidRPr="001A1323">
        <w:t xml:space="preserve"> - 20 epochs</w:t>
      </w:r>
    </w:p>
    <w:p w:rsidR="003A27EA" w:rsidRDefault="003A27EA" w:rsidP="003A27EA">
      <w:r>
        <w:rPr>
          <w:rStyle w:val="Heading4Char"/>
        </w:rPr>
        <w:t xml:space="preserve">Results: </w:t>
      </w:r>
      <w:r w:rsidR="0099002F">
        <w:t>Finally,</w:t>
      </w:r>
      <w:r w:rsidR="001E5F17">
        <w:t xml:space="preserve"> we run our experiments w</w:t>
      </w:r>
      <w:r>
        <w:t>ith our test set, we achieved the following results:</w:t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1E5F17" w:rsidTr="00990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gridSpan w:val="2"/>
          </w:tcPr>
          <w:p w:rsidR="001E5F17" w:rsidRDefault="001E5F17" w:rsidP="0099002F">
            <w:pPr>
              <w:ind w:firstLine="0"/>
              <w:jc w:val="center"/>
            </w:pPr>
            <w:r>
              <w:t>VGG19</w:t>
            </w:r>
          </w:p>
        </w:tc>
        <w:tc>
          <w:tcPr>
            <w:tcW w:w="3116" w:type="dxa"/>
            <w:gridSpan w:val="2"/>
          </w:tcPr>
          <w:p w:rsidR="001E5F17" w:rsidRDefault="001E5F17" w:rsidP="0099002F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VGG19 with data augmentation</w:t>
            </w:r>
          </w:p>
        </w:tc>
        <w:tc>
          <w:tcPr>
            <w:tcW w:w="3118" w:type="dxa"/>
            <w:gridSpan w:val="2"/>
          </w:tcPr>
          <w:p w:rsidR="001E5F17" w:rsidRDefault="001E5F17" w:rsidP="0099002F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VGG19 – </w:t>
            </w:r>
            <w:r w:rsidR="0099002F">
              <w:t>two</w:t>
            </w:r>
            <w:r>
              <w:t xml:space="preserve"> dense layers added</w:t>
            </w:r>
          </w:p>
        </w:tc>
      </w:tr>
      <w:tr w:rsidR="001E5F17" w:rsidTr="009900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:rsidR="001E5F17" w:rsidRPr="0099002F" w:rsidRDefault="0099002F" w:rsidP="003A27EA">
            <w:pPr>
              <w:ind w:firstLine="0"/>
              <w:rPr>
                <w:b w:val="0"/>
                <w:bCs w:val="0"/>
              </w:rPr>
            </w:pPr>
            <w:r w:rsidRPr="0099002F">
              <w:rPr>
                <w:b w:val="0"/>
                <w:bCs w:val="0"/>
              </w:rPr>
              <w:t>Accuracy</w:t>
            </w:r>
          </w:p>
        </w:tc>
        <w:tc>
          <w:tcPr>
            <w:tcW w:w="1558" w:type="dxa"/>
          </w:tcPr>
          <w:p w:rsidR="001E5F17" w:rsidRDefault="0099002F" w:rsidP="003A27E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Loss</w:t>
            </w:r>
          </w:p>
        </w:tc>
        <w:tc>
          <w:tcPr>
            <w:tcW w:w="1558" w:type="dxa"/>
          </w:tcPr>
          <w:p w:rsidR="001E5F17" w:rsidRDefault="0099002F" w:rsidP="003A27E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Accuracy</w:t>
            </w:r>
          </w:p>
        </w:tc>
        <w:tc>
          <w:tcPr>
            <w:tcW w:w="1558" w:type="dxa"/>
          </w:tcPr>
          <w:p w:rsidR="001E5F17" w:rsidRDefault="0099002F" w:rsidP="003A27E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Loss</w:t>
            </w:r>
          </w:p>
        </w:tc>
        <w:tc>
          <w:tcPr>
            <w:tcW w:w="1559" w:type="dxa"/>
          </w:tcPr>
          <w:p w:rsidR="001E5F17" w:rsidRDefault="0099002F" w:rsidP="003A27E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Accuracy</w:t>
            </w:r>
          </w:p>
        </w:tc>
        <w:tc>
          <w:tcPr>
            <w:tcW w:w="1559" w:type="dxa"/>
          </w:tcPr>
          <w:p w:rsidR="001E5F17" w:rsidRDefault="0099002F" w:rsidP="003A27E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Loss</w:t>
            </w:r>
          </w:p>
        </w:tc>
      </w:tr>
      <w:tr w:rsidR="001E5F17" w:rsidTr="009900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:rsidR="001E5F17" w:rsidRPr="0099002F" w:rsidRDefault="0099002F" w:rsidP="003A27EA">
            <w:pPr>
              <w:ind w:firstLine="0"/>
              <w:rPr>
                <w:color w:val="FF0000"/>
              </w:rPr>
            </w:pPr>
            <w:r w:rsidRPr="0099002F">
              <w:rPr>
                <w:color w:val="FF0000"/>
              </w:rPr>
              <w:t>82,96%</w:t>
            </w:r>
          </w:p>
        </w:tc>
        <w:tc>
          <w:tcPr>
            <w:tcW w:w="1558" w:type="dxa"/>
          </w:tcPr>
          <w:p w:rsidR="001E5F17" w:rsidRPr="0099002F" w:rsidRDefault="0099002F" w:rsidP="003A27E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FF0000"/>
              </w:rPr>
            </w:pPr>
            <w:r w:rsidRPr="0099002F">
              <w:rPr>
                <w:b/>
                <w:bCs/>
                <w:color w:val="FF0000"/>
              </w:rPr>
              <w:t>0.555</w:t>
            </w:r>
          </w:p>
        </w:tc>
        <w:tc>
          <w:tcPr>
            <w:tcW w:w="1558" w:type="dxa"/>
          </w:tcPr>
          <w:p w:rsidR="001E5F17" w:rsidRDefault="0099002F" w:rsidP="003A27E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71%</w:t>
            </w:r>
          </w:p>
        </w:tc>
        <w:tc>
          <w:tcPr>
            <w:tcW w:w="1558" w:type="dxa"/>
          </w:tcPr>
          <w:p w:rsidR="001E5F17" w:rsidRDefault="0099002F" w:rsidP="003A27E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2.22</w:t>
            </w:r>
          </w:p>
        </w:tc>
        <w:tc>
          <w:tcPr>
            <w:tcW w:w="1559" w:type="dxa"/>
          </w:tcPr>
          <w:p w:rsidR="001E5F17" w:rsidRDefault="0099002F" w:rsidP="003A27E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76%</w:t>
            </w:r>
          </w:p>
        </w:tc>
        <w:tc>
          <w:tcPr>
            <w:tcW w:w="1559" w:type="dxa"/>
          </w:tcPr>
          <w:p w:rsidR="001E5F17" w:rsidRDefault="0099002F" w:rsidP="003A27E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0.7</w:t>
            </w:r>
          </w:p>
        </w:tc>
      </w:tr>
    </w:tbl>
    <w:p w:rsidR="0099002F" w:rsidRPr="001C6216" w:rsidRDefault="0099002F" w:rsidP="00EF5590">
      <w:pPr>
        <w:ind w:firstLine="0"/>
      </w:pPr>
    </w:p>
    <w:p w:rsidR="003A71D2" w:rsidRDefault="003A71D2" w:rsidP="003A71D2">
      <w:pPr>
        <w:pStyle w:val="Heading2"/>
      </w:pPr>
      <w:bookmarkStart w:id="11" w:name="_Toc45806950"/>
      <w:r>
        <w:t>Implementation: Mobile Net + Clustering</w:t>
      </w:r>
      <w:bookmarkEnd w:id="11"/>
    </w:p>
    <w:p w:rsidR="003A71D2" w:rsidRDefault="003A71D2" w:rsidP="003A71D2">
      <w:pPr>
        <w:pStyle w:val="Heading1"/>
        <w:jc w:val="left"/>
      </w:pPr>
    </w:p>
    <w:p w:rsidR="003A71D2" w:rsidRDefault="003A71D2" w:rsidP="003A71D2">
      <w:pPr>
        <w:pStyle w:val="Heading2"/>
      </w:pPr>
      <w:bookmarkStart w:id="12" w:name="_Toc45806951"/>
      <w:r>
        <w:t>Implementation: Convolutional Neural Network</w:t>
      </w:r>
      <w:bookmarkEnd w:id="12"/>
    </w:p>
    <w:p w:rsidR="009B0F22" w:rsidRDefault="0093435A" w:rsidP="0093435A">
      <w:r>
        <w:rPr>
          <w:rFonts w:ascii="Calibri" w:hAnsi="Calibri" w:cs="Calibri"/>
        </w:rPr>
        <w:t>﻿</w:t>
      </w:r>
      <w:r w:rsidR="00000FA8" w:rsidRPr="00000FA8">
        <w:t>Our third implementation o</w:t>
      </w:r>
      <w:r w:rsidR="00000FA8">
        <w:t xml:space="preserve">f the Facial Classifier uses </w:t>
      </w:r>
      <w:r>
        <w:t>Convolution Neural Network</w:t>
      </w:r>
      <w:r w:rsidR="00000FA8">
        <w:t xml:space="preserve"> on the </w:t>
      </w:r>
      <w:proofErr w:type="spellStart"/>
      <w:r>
        <w:t>Celeba</w:t>
      </w:r>
      <w:proofErr w:type="spellEnd"/>
      <w:r>
        <w:t xml:space="preserve"> Images.</w:t>
      </w:r>
      <w:r w:rsidR="009B0F22">
        <w:t xml:space="preserve"> In the work of James Le</w:t>
      </w:r>
      <w:sdt>
        <w:sdtPr>
          <w:rPr>
            <w:b/>
            <w:bCs/>
          </w:rPr>
          <w:id w:val="16130980"/>
          <w:citation/>
        </w:sdtPr>
        <w:sdtContent>
          <w:r w:rsidR="009B0F22">
            <w:rPr>
              <w:b/>
              <w:bCs/>
            </w:rPr>
            <w:fldChar w:fldCharType="begin"/>
          </w:r>
          <w:r w:rsidR="009B0F22">
            <w:rPr>
              <w:b/>
              <w:bCs/>
            </w:rPr>
            <w:instrText xml:space="preserve"> CITATION Jam18 \l 1033 </w:instrText>
          </w:r>
          <w:r w:rsidR="009B0F22">
            <w:rPr>
              <w:b/>
              <w:bCs/>
            </w:rPr>
            <w:fldChar w:fldCharType="separate"/>
          </w:r>
          <w:r w:rsidR="008B03E8">
            <w:rPr>
              <w:b/>
              <w:bCs/>
              <w:noProof/>
            </w:rPr>
            <w:t xml:space="preserve"> </w:t>
          </w:r>
          <w:r w:rsidR="008B03E8" w:rsidRPr="008B03E8">
            <w:rPr>
              <w:noProof/>
            </w:rPr>
            <w:t>[2]</w:t>
          </w:r>
          <w:r w:rsidR="009B0F22">
            <w:rPr>
              <w:b/>
              <w:bCs/>
            </w:rPr>
            <w:fldChar w:fldCharType="end"/>
          </w:r>
        </w:sdtContent>
      </w:sdt>
      <w:r w:rsidR="009B0F22">
        <w:rPr>
          <w:b/>
          <w:bCs/>
        </w:rPr>
        <w:t>,</w:t>
      </w:r>
      <w:r w:rsidR="009B0F22">
        <w:t xml:space="preserve"> experiments were conducted to generate a classifier for </w:t>
      </w:r>
      <w:r w:rsidR="00D11F28">
        <w:t>Fashion</w:t>
      </w:r>
      <w:r w:rsidR="009B0F22">
        <w:t xml:space="preserve"> MNIST dataset, with images of 28x28 pixels. In his work he assed four solutions:  three with CNNs varying the number of Convolutional Layers (one, three and four), and a VGG-19 pre-trained model. </w:t>
      </w:r>
      <w:r>
        <w:t xml:space="preserve"> </w:t>
      </w:r>
    </w:p>
    <w:p w:rsidR="0093435A" w:rsidRDefault="009B0F22" w:rsidP="0093435A">
      <w:r>
        <w:t>Inspired in the James Le experiment</w:t>
      </w:r>
      <w:sdt>
        <w:sdtPr>
          <w:rPr>
            <w:b/>
            <w:bCs/>
          </w:rPr>
          <w:id w:val="257337341"/>
          <w:citation/>
        </w:sdtPr>
        <w:sdtContent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CITATION Jam18 \l 1033 </w:instrText>
          </w:r>
          <w:r>
            <w:rPr>
              <w:b/>
              <w:bCs/>
            </w:rPr>
            <w:fldChar w:fldCharType="separate"/>
          </w:r>
          <w:r w:rsidR="008B03E8">
            <w:rPr>
              <w:b/>
              <w:bCs/>
              <w:noProof/>
            </w:rPr>
            <w:t xml:space="preserve"> </w:t>
          </w:r>
          <w:r w:rsidR="008B03E8" w:rsidRPr="008B03E8">
            <w:rPr>
              <w:noProof/>
            </w:rPr>
            <w:t>[2]</w:t>
          </w:r>
          <w:r>
            <w:rPr>
              <w:b/>
              <w:bCs/>
            </w:rPr>
            <w:fldChar w:fldCharType="end"/>
          </w:r>
        </w:sdtContent>
      </w:sdt>
      <w:r w:rsidR="008A50FC">
        <w:rPr>
          <w:b/>
          <w:bCs/>
        </w:rPr>
        <w:t xml:space="preserve"> </w:t>
      </w:r>
      <w:r w:rsidR="008A50FC">
        <w:t>w</w:t>
      </w:r>
      <w:r w:rsidR="0093435A">
        <w:t xml:space="preserve">e </w:t>
      </w:r>
      <w:r w:rsidR="008A50FC">
        <w:t xml:space="preserve">devised our CNN with four </w:t>
      </w:r>
      <w:r w:rsidR="007836D0">
        <w:t>Convolutional</w:t>
      </w:r>
      <w:r w:rsidR="008A50FC">
        <w:t xml:space="preserve"> layers For our experiment we uses the whole image </w:t>
      </w:r>
      <w:r w:rsidR="0093435A">
        <w:t xml:space="preserve">resolution </w:t>
      </w:r>
      <w:r w:rsidR="008A50FC">
        <w:t xml:space="preserve"> (218x178)</w:t>
      </w:r>
      <w:r w:rsidR="0093435A">
        <w:t xml:space="preserve"> as the input of the Network.</w:t>
      </w:r>
    </w:p>
    <w:p w:rsidR="008A50FC" w:rsidRDefault="008A50FC" w:rsidP="0093435A">
      <w:r>
        <w:lastRenderedPageBreak/>
        <w:t xml:space="preserve">In our experiment, in order to avoid </w:t>
      </w:r>
      <w:r w:rsidR="00FA4C26">
        <w:t>overfitting,</w:t>
      </w:r>
      <w:r>
        <w:t xml:space="preserve"> we had to vary the Dropout on the inner layers. We reached good results with a Drop out of 0.7.</w:t>
      </w:r>
    </w:p>
    <w:p w:rsidR="003A71D2" w:rsidRDefault="003F700F" w:rsidP="003A71D2">
      <w:bookmarkStart w:id="13" w:name="_Toc45806952"/>
      <w:r>
        <w:rPr>
          <w:rStyle w:val="Heading3Char"/>
        </w:rPr>
        <w:t>CNN configuration</w:t>
      </w:r>
      <w:bookmarkEnd w:id="13"/>
      <w:r w:rsidRPr="003F700F">
        <w:t xml:space="preserve"> </w:t>
      </w:r>
      <w:r>
        <w:t>– Next we present the configuration of out CNN</w:t>
      </w:r>
    </w:p>
    <w:p w:rsidR="00130FFE" w:rsidRDefault="003F700F" w:rsidP="00EF5590">
      <w:pPr>
        <w:keepNext/>
        <w:ind w:firstLine="0"/>
        <w:jc w:val="center"/>
      </w:pPr>
      <w:r w:rsidRPr="003F700F">
        <w:rPr>
          <w:noProof/>
        </w:rPr>
        <w:drawing>
          <wp:inline distT="0" distB="0" distL="0" distR="0" wp14:anchorId="0DF024C2" wp14:editId="775FAD51">
            <wp:extent cx="3553420" cy="6687718"/>
            <wp:effectExtent l="0" t="0" r="3175" b="5715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0170" cy="679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00F" w:rsidRDefault="00130FFE" w:rsidP="00130FFE">
      <w:pPr>
        <w:pStyle w:val="Caption"/>
      </w:pPr>
      <w:r>
        <w:t xml:space="preserve">Figure </w:t>
      </w:r>
      <w:r w:rsidR="003A6F9C">
        <w:fldChar w:fldCharType="begin"/>
      </w:r>
      <w:r w:rsidR="003A6F9C">
        <w:instrText xml:space="preserve"> SEQ Figure \* ARABIC </w:instrText>
      </w:r>
      <w:r w:rsidR="003A6F9C">
        <w:fldChar w:fldCharType="separate"/>
      </w:r>
      <w:r w:rsidR="008B03E8">
        <w:rPr>
          <w:noProof/>
        </w:rPr>
        <w:t>3</w:t>
      </w:r>
      <w:r w:rsidR="003A6F9C">
        <w:rPr>
          <w:noProof/>
        </w:rPr>
        <w:fldChar w:fldCharType="end"/>
      </w:r>
      <w:r>
        <w:t>- CNN4 configuration</w:t>
      </w:r>
    </w:p>
    <w:p w:rsidR="00FA4C26" w:rsidRDefault="00FA4C26" w:rsidP="00FA4C26">
      <w:bookmarkStart w:id="14" w:name="_Toc45806953"/>
      <w:r>
        <w:rPr>
          <w:rStyle w:val="Heading3Char"/>
        </w:rPr>
        <w:lastRenderedPageBreak/>
        <w:t>Training</w:t>
      </w:r>
      <w:bookmarkEnd w:id="14"/>
      <w:r w:rsidRPr="003F700F">
        <w:t xml:space="preserve"> </w:t>
      </w:r>
      <w:r>
        <w:t xml:space="preserve">– </w:t>
      </w:r>
      <w:r w:rsidR="00E35A86">
        <w:t>As in the experiment with VGG19, w</w:t>
      </w:r>
      <w:r>
        <w:t xml:space="preserve">e trained our model for 20 epochs with batch size of </w:t>
      </w:r>
      <w:r w:rsidR="00883158">
        <w:t>32</w:t>
      </w:r>
      <w:r w:rsidR="00E35A86">
        <w:t xml:space="preserve"> images</w:t>
      </w:r>
      <w:r>
        <w:t xml:space="preserve">, compiled with </w:t>
      </w:r>
      <w:proofErr w:type="spellStart"/>
      <w:r w:rsidRPr="00FA4C26">
        <w:rPr>
          <w:i/>
          <w:iCs/>
        </w:rPr>
        <w:t>categorica</w:t>
      </w:r>
      <w:r>
        <w:rPr>
          <w:i/>
          <w:iCs/>
        </w:rPr>
        <w:t>l_crossentropy</w:t>
      </w:r>
      <w:proofErr w:type="spellEnd"/>
      <w:r>
        <w:t xml:space="preserve"> loss function with </w:t>
      </w:r>
      <w:r w:rsidRPr="00FA4C26">
        <w:rPr>
          <w:i/>
          <w:iCs/>
        </w:rPr>
        <w:t>Adam</w:t>
      </w:r>
      <w:r>
        <w:t xml:space="preserve"> optimizer.</w:t>
      </w:r>
      <w:r w:rsidR="00237296">
        <w:t xml:space="preserve"> </w:t>
      </w:r>
    </w:p>
    <w:p w:rsidR="0025130F" w:rsidRDefault="0025130F" w:rsidP="0025130F">
      <w:r>
        <w:t xml:space="preserve">We executed this experiment with </w:t>
      </w:r>
      <w:r w:rsidR="003F70EC">
        <w:t>two</w:t>
      </w:r>
      <w:r>
        <w:t xml:space="preserve"> different </w:t>
      </w:r>
      <w:r w:rsidR="003F70EC">
        <w:t>CNN</w:t>
      </w:r>
      <w:r>
        <w:t xml:space="preserve"> setups. </w:t>
      </w:r>
    </w:p>
    <w:p w:rsidR="0025130F" w:rsidRDefault="0025130F" w:rsidP="0025130F">
      <w:pPr>
        <w:pStyle w:val="ListParagraph"/>
        <w:numPr>
          <w:ilvl w:val="0"/>
          <w:numId w:val="14"/>
        </w:numPr>
      </w:pPr>
      <w:r>
        <w:t>First experiment is using the</w:t>
      </w:r>
      <w:r w:rsidR="003F70EC">
        <w:t xml:space="preserve"> CNN</w:t>
      </w:r>
      <w:r>
        <w:t xml:space="preserve"> configuration presented in the previous section;</w:t>
      </w:r>
      <w:r w:rsidR="003F70EC">
        <w:t xml:space="preserve"> and </w:t>
      </w:r>
    </w:p>
    <w:p w:rsidR="0025130F" w:rsidRDefault="0025130F" w:rsidP="003F70EC">
      <w:pPr>
        <w:pStyle w:val="ListParagraph"/>
        <w:numPr>
          <w:ilvl w:val="0"/>
          <w:numId w:val="14"/>
        </w:numPr>
      </w:pPr>
      <w:r>
        <w:t xml:space="preserve">Second experiment is using the same configuration but with data augmentation. This is the setup for the image data </w:t>
      </w:r>
      <w:r w:rsidR="003F70EC">
        <w:t>generator (</w:t>
      </w:r>
      <w:r>
        <w:t>Rotation=</w:t>
      </w:r>
      <w:r w:rsidR="00893BD1" w:rsidRPr="00E35A86">
        <w:t>8</w:t>
      </w:r>
      <w:r>
        <w:t>, Width shift=0.08, Shear=0.3, Height shift=0.08 and Zoom=0.08)</w:t>
      </w:r>
      <w:r w:rsidR="003F70EC">
        <w:t>.</w:t>
      </w:r>
    </w:p>
    <w:p w:rsidR="003F70EC" w:rsidRDefault="00237296" w:rsidP="00390CEB">
      <w:r>
        <w:fldChar w:fldCharType="begin"/>
      </w:r>
      <w:r>
        <w:instrText xml:space="preserve"> REF _Ref45289306 \h </w:instrText>
      </w:r>
      <w:r>
        <w:fldChar w:fldCharType="end"/>
      </w:r>
      <w:r>
        <w:fldChar w:fldCharType="begin"/>
      </w:r>
      <w:r>
        <w:instrText xml:space="preserve"> REF _Ref45289319 \h </w:instrText>
      </w:r>
      <w:r>
        <w:fldChar w:fldCharType="separate"/>
      </w:r>
      <w:r>
        <w:t xml:space="preserve">Figure </w:t>
      </w:r>
      <w:r>
        <w:rPr>
          <w:noProof/>
        </w:rPr>
        <w:t>2</w:t>
      </w:r>
      <w:r>
        <w:fldChar w:fldCharType="end"/>
      </w:r>
      <w:r>
        <w:t xml:space="preserve"> presents the measured accuracy for our training and validation.</w:t>
      </w:r>
    </w:p>
    <w:tbl>
      <w:tblPr>
        <w:tblStyle w:val="TableGrid"/>
        <w:tblW w:w="8188" w:type="dxa"/>
        <w:jc w:val="center"/>
        <w:tblLook w:val="04A0" w:firstRow="1" w:lastRow="0" w:firstColumn="1" w:lastColumn="0" w:noHBand="0" w:noVBand="1"/>
      </w:tblPr>
      <w:tblGrid>
        <w:gridCol w:w="4059"/>
        <w:gridCol w:w="4162"/>
      </w:tblGrid>
      <w:tr w:rsidR="003F70EC" w:rsidTr="003F70EC">
        <w:trPr>
          <w:trHeight w:val="2649"/>
          <w:jc w:val="center"/>
        </w:trPr>
        <w:tc>
          <w:tcPr>
            <w:tcW w:w="4123" w:type="dxa"/>
          </w:tcPr>
          <w:p w:rsidR="003F70EC" w:rsidRDefault="003F70EC" w:rsidP="00DD0578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24E7B4D7" wp14:editId="681165FC">
                  <wp:extent cx="2440800" cy="1638000"/>
                  <wp:effectExtent l="0" t="0" r="0" b="0"/>
                  <wp:docPr id="49" name="Picture 49" descr="A close up of text on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CNN4-acc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800" cy="163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5" w:type="dxa"/>
          </w:tcPr>
          <w:p w:rsidR="003F70EC" w:rsidRDefault="003F70EC" w:rsidP="00DD0578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4B09BB2B" wp14:editId="4F5E4852">
                  <wp:extent cx="2506217" cy="1675074"/>
                  <wp:effectExtent l="0" t="0" r="0" b="0"/>
                  <wp:docPr id="47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VGG19-auccuracy-aug-10epochs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217" cy="1675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0EC" w:rsidTr="003F70EC">
        <w:trPr>
          <w:trHeight w:val="204"/>
          <w:jc w:val="center"/>
        </w:trPr>
        <w:tc>
          <w:tcPr>
            <w:tcW w:w="4123" w:type="dxa"/>
          </w:tcPr>
          <w:p w:rsidR="003F70EC" w:rsidRPr="00F934DD" w:rsidRDefault="003F70EC" w:rsidP="00DD0578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CNN </w:t>
            </w:r>
          </w:p>
        </w:tc>
        <w:tc>
          <w:tcPr>
            <w:tcW w:w="4065" w:type="dxa"/>
          </w:tcPr>
          <w:p w:rsidR="003F70EC" w:rsidRPr="00F934DD" w:rsidRDefault="003F70EC" w:rsidP="00DD0578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CNN with data augmentation</w:t>
            </w:r>
          </w:p>
        </w:tc>
      </w:tr>
    </w:tbl>
    <w:p w:rsidR="00893BD1" w:rsidRDefault="00237296" w:rsidP="00893BD1">
      <w:pPr>
        <w:pStyle w:val="Caption"/>
        <w:jc w:val="center"/>
      </w:pPr>
      <w:bookmarkStart w:id="15" w:name="_Ref45289319"/>
      <w:bookmarkStart w:id="16" w:name="_Ref45289306"/>
      <w:r>
        <w:t xml:space="preserve">Figure </w:t>
      </w:r>
      <w:r w:rsidR="003A6F9C">
        <w:fldChar w:fldCharType="begin"/>
      </w:r>
      <w:r w:rsidR="003A6F9C">
        <w:instrText xml:space="preserve"> SEQ Figure \* ARABIC </w:instrText>
      </w:r>
      <w:r w:rsidR="003A6F9C">
        <w:fldChar w:fldCharType="separate"/>
      </w:r>
      <w:r w:rsidR="008B03E8">
        <w:rPr>
          <w:noProof/>
        </w:rPr>
        <w:t>4</w:t>
      </w:r>
      <w:r w:rsidR="003A6F9C">
        <w:rPr>
          <w:noProof/>
        </w:rPr>
        <w:fldChar w:fldCharType="end"/>
      </w:r>
      <w:bookmarkEnd w:id="15"/>
      <w:r>
        <w:t>- CN</w:t>
      </w:r>
      <w:bookmarkEnd w:id="16"/>
      <w:r w:rsidR="00893BD1">
        <w:t>N and CNN with data augmentation</w:t>
      </w:r>
      <w:r w:rsidR="00632D22">
        <w:t xml:space="preserve"> accuracy</w:t>
      </w:r>
    </w:p>
    <w:p w:rsidR="00237296" w:rsidRDefault="00237296" w:rsidP="0025130F">
      <w:r>
        <w:t xml:space="preserve"> </w:t>
      </w:r>
      <w:r w:rsidR="00893BD1">
        <w:fldChar w:fldCharType="begin"/>
      </w:r>
      <w:r w:rsidR="00893BD1">
        <w:instrText xml:space="preserve"> REF _Ref45289319 \h </w:instrText>
      </w:r>
      <w:r w:rsidR="00893BD1">
        <w:fldChar w:fldCharType="separate"/>
      </w:r>
      <w:r w:rsidR="00893BD1">
        <w:t>F</w:t>
      </w:r>
      <w:r w:rsidR="00893BD1">
        <w:t>i</w:t>
      </w:r>
      <w:r w:rsidR="00893BD1">
        <w:t xml:space="preserve">gure </w:t>
      </w:r>
      <w:r w:rsidR="00893BD1">
        <w:rPr>
          <w:noProof/>
        </w:rPr>
        <w:t>6</w:t>
      </w:r>
      <w:r w:rsidR="00893BD1">
        <w:fldChar w:fldCharType="end"/>
      </w:r>
      <w:r w:rsidR="00893BD1">
        <w:t xml:space="preserve"> - </w:t>
      </w:r>
      <w:r>
        <w:t xml:space="preserve">presents the loss for our training and </w:t>
      </w:r>
      <w:r w:rsidR="003638FF">
        <w:t>validation</w:t>
      </w:r>
      <w:r>
        <w:t xml:space="preserve"> set.</w:t>
      </w:r>
    </w:p>
    <w:tbl>
      <w:tblPr>
        <w:tblStyle w:val="TableGrid"/>
        <w:tblW w:w="8188" w:type="dxa"/>
        <w:jc w:val="center"/>
        <w:tblLook w:val="04A0" w:firstRow="1" w:lastRow="0" w:firstColumn="1" w:lastColumn="0" w:noHBand="0" w:noVBand="1"/>
      </w:tblPr>
      <w:tblGrid>
        <w:gridCol w:w="4123"/>
        <w:gridCol w:w="4065"/>
      </w:tblGrid>
      <w:tr w:rsidR="00632D22" w:rsidTr="00DD0578">
        <w:trPr>
          <w:trHeight w:val="2649"/>
          <w:jc w:val="center"/>
        </w:trPr>
        <w:tc>
          <w:tcPr>
            <w:tcW w:w="4123" w:type="dxa"/>
          </w:tcPr>
          <w:p w:rsidR="00632D22" w:rsidRDefault="00632D22" w:rsidP="00DD0578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708820BD" wp14:editId="315CEA66">
                  <wp:extent cx="2440800" cy="162720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CNN4-acc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800" cy="162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5" w:type="dxa"/>
          </w:tcPr>
          <w:p w:rsidR="00632D22" w:rsidRDefault="00632D22" w:rsidP="00DD0578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549908B8" wp14:editId="0DF0677E">
                  <wp:extent cx="2325822" cy="1675074"/>
                  <wp:effectExtent l="0" t="0" r="0" b="1905"/>
                  <wp:docPr id="51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VGG19-auccuracy-aug-10epochs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5822" cy="1675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2D22" w:rsidTr="00DD0578">
        <w:trPr>
          <w:trHeight w:val="204"/>
          <w:jc w:val="center"/>
        </w:trPr>
        <w:tc>
          <w:tcPr>
            <w:tcW w:w="4123" w:type="dxa"/>
          </w:tcPr>
          <w:p w:rsidR="00632D22" w:rsidRPr="00F934DD" w:rsidRDefault="00632D22" w:rsidP="00DD0578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CNN </w:t>
            </w:r>
          </w:p>
        </w:tc>
        <w:tc>
          <w:tcPr>
            <w:tcW w:w="4065" w:type="dxa"/>
          </w:tcPr>
          <w:p w:rsidR="00632D22" w:rsidRPr="00F934DD" w:rsidRDefault="00632D22" w:rsidP="00632D22">
            <w:pPr>
              <w:pStyle w:val="NoSpacing"/>
              <w:keepNext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CNN with data augmentation</w:t>
            </w:r>
          </w:p>
        </w:tc>
      </w:tr>
    </w:tbl>
    <w:p w:rsidR="00632D22" w:rsidRDefault="00632D22" w:rsidP="00632D2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03E8">
        <w:rPr>
          <w:noProof/>
        </w:rPr>
        <w:t>5</w:t>
      </w:r>
      <w:r>
        <w:fldChar w:fldCharType="end"/>
      </w:r>
      <w:r>
        <w:t xml:space="preserve"> - presents CNN and CNN with data augmentation loss</w:t>
      </w:r>
    </w:p>
    <w:p w:rsidR="00632D22" w:rsidRDefault="00632D22" w:rsidP="00632D22">
      <w:r>
        <w:rPr>
          <w:rStyle w:val="Heading4Char"/>
        </w:rPr>
        <w:lastRenderedPageBreak/>
        <w:t xml:space="preserve">Results: </w:t>
      </w:r>
      <w:r>
        <w:t>Finally, we run our experiments with our test set, we achieved the following results:</w:t>
      </w:r>
    </w:p>
    <w:tbl>
      <w:tblPr>
        <w:tblStyle w:val="GridTable4"/>
        <w:tblW w:w="0" w:type="auto"/>
        <w:jc w:val="center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</w:tblGrid>
      <w:tr w:rsidR="00632D22" w:rsidTr="00632D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gridSpan w:val="2"/>
          </w:tcPr>
          <w:p w:rsidR="00632D22" w:rsidRDefault="00632D22" w:rsidP="00DD0578">
            <w:pPr>
              <w:ind w:firstLine="0"/>
              <w:jc w:val="center"/>
            </w:pPr>
            <w:r>
              <w:t>CNN</w:t>
            </w:r>
          </w:p>
        </w:tc>
        <w:tc>
          <w:tcPr>
            <w:tcW w:w="3116" w:type="dxa"/>
            <w:gridSpan w:val="2"/>
          </w:tcPr>
          <w:p w:rsidR="00632D22" w:rsidRDefault="00632D22" w:rsidP="00DD0578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CNN with data augmentation</w:t>
            </w:r>
          </w:p>
        </w:tc>
      </w:tr>
      <w:tr w:rsidR="00632D22" w:rsidTr="00632D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:rsidR="00632D22" w:rsidRPr="0099002F" w:rsidRDefault="00632D22" w:rsidP="00DD0578">
            <w:pPr>
              <w:ind w:firstLine="0"/>
              <w:rPr>
                <w:b w:val="0"/>
                <w:bCs w:val="0"/>
              </w:rPr>
            </w:pPr>
            <w:r w:rsidRPr="0099002F">
              <w:rPr>
                <w:b w:val="0"/>
                <w:bCs w:val="0"/>
              </w:rPr>
              <w:t>Accuracy</w:t>
            </w:r>
          </w:p>
        </w:tc>
        <w:tc>
          <w:tcPr>
            <w:tcW w:w="1558" w:type="dxa"/>
          </w:tcPr>
          <w:p w:rsidR="00632D22" w:rsidRDefault="00632D22" w:rsidP="00DD0578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Loss</w:t>
            </w:r>
          </w:p>
        </w:tc>
        <w:tc>
          <w:tcPr>
            <w:tcW w:w="1558" w:type="dxa"/>
          </w:tcPr>
          <w:p w:rsidR="00632D22" w:rsidRDefault="00632D22" w:rsidP="00DD0578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Accuracy</w:t>
            </w:r>
          </w:p>
        </w:tc>
        <w:tc>
          <w:tcPr>
            <w:tcW w:w="1558" w:type="dxa"/>
          </w:tcPr>
          <w:p w:rsidR="00632D22" w:rsidRDefault="00632D22" w:rsidP="00DD0578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Loss</w:t>
            </w:r>
          </w:p>
        </w:tc>
      </w:tr>
      <w:tr w:rsidR="00632D22" w:rsidTr="00632D2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:rsidR="00632D22" w:rsidRPr="0099002F" w:rsidRDefault="00ED0D60" w:rsidP="00DD0578">
            <w:pPr>
              <w:ind w:firstLine="0"/>
              <w:rPr>
                <w:color w:val="FF0000"/>
              </w:rPr>
            </w:pPr>
            <w:r>
              <w:rPr>
                <w:color w:val="FF0000"/>
              </w:rPr>
              <w:t>89.31%</w:t>
            </w:r>
          </w:p>
        </w:tc>
        <w:tc>
          <w:tcPr>
            <w:tcW w:w="1558" w:type="dxa"/>
          </w:tcPr>
          <w:p w:rsidR="00632D22" w:rsidRPr="0099002F" w:rsidRDefault="00ED0D60" w:rsidP="00DD0578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0.22</w:t>
            </w:r>
          </w:p>
        </w:tc>
        <w:tc>
          <w:tcPr>
            <w:tcW w:w="1558" w:type="dxa"/>
          </w:tcPr>
          <w:p w:rsidR="00632D22" w:rsidRDefault="004C79DD" w:rsidP="00DD0578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89.61%</w:t>
            </w:r>
          </w:p>
        </w:tc>
        <w:tc>
          <w:tcPr>
            <w:tcW w:w="1558" w:type="dxa"/>
          </w:tcPr>
          <w:p w:rsidR="00632D22" w:rsidRDefault="004C79DD" w:rsidP="00DD0578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0.233</w:t>
            </w:r>
          </w:p>
        </w:tc>
      </w:tr>
    </w:tbl>
    <w:p w:rsidR="00632D22" w:rsidRDefault="00632D22" w:rsidP="00067B37">
      <w:pPr>
        <w:pStyle w:val="Heading2"/>
      </w:pPr>
    </w:p>
    <w:p w:rsidR="00067B37" w:rsidRDefault="00093DB7" w:rsidP="00067B37">
      <w:pPr>
        <w:pStyle w:val="Heading2"/>
      </w:pPr>
      <w:bookmarkStart w:id="17" w:name="_Toc45806954"/>
      <w:r>
        <w:t xml:space="preserve">Light Source </w:t>
      </w:r>
      <w:r w:rsidR="00067B37">
        <w:t>Ori</w:t>
      </w:r>
      <w:bookmarkEnd w:id="17"/>
      <w:r>
        <w:t>gin</w:t>
      </w:r>
    </w:p>
    <w:p w:rsidR="005F4715" w:rsidRDefault="005F4715" w:rsidP="00067B37">
      <w:pPr>
        <w:pStyle w:val="NoSpacing"/>
        <w:ind w:firstLine="720"/>
      </w:pPr>
      <w:r>
        <w:t>The computation of light source directions from images is an ill-posed problem</w:t>
      </w:r>
      <w:r w:rsidR="00D61E5F">
        <w:t>, since many possible solutions can be observed in an image</w:t>
      </w:r>
      <w:sdt>
        <w:sdtPr>
          <w:id w:val="-1288196310"/>
          <w:citation/>
        </w:sdtPr>
        <w:sdtContent>
          <w:r w:rsidR="00D61E5F">
            <w:fldChar w:fldCharType="begin"/>
          </w:r>
          <w:r w:rsidR="00D61E5F">
            <w:instrText xml:space="preserve"> CITATION Had09 \l 1033 </w:instrText>
          </w:r>
          <w:r w:rsidR="00D61E5F">
            <w:fldChar w:fldCharType="separate"/>
          </w:r>
          <w:r w:rsidR="008B03E8">
            <w:rPr>
              <w:noProof/>
            </w:rPr>
            <w:t xml:space="preserve"> </w:t>
          </w:r>
          <w:r w:rsidR="008B03E8" w:rsidRPr="008B03E8">
            <w:rPr>
              <w:noProof/>
            </w:rPr>
            <w:t>[3]</w:t>
          </w:r>
          <w:r w:rsidR="00D61E5F">
            <w:fldChar w:fldCharType="end"/>
          </w:r>
        </w:sdtContent>
      </w:sdt>
      <w:r w:rsidR="00D61E5F">
        <w:t xml:space="preserve">. Moreover, </w:t>
      </w:r>
      <w:r w:rsidR="00093DB7">
        <w:t>in an image with one light source, to classify</w:t>
      </w:r>
      <w:r w:rsidR="00D61E5F">
        <w:t xml:space="preserve"> a 360° possib</w:t>
      </w:r>
      <w:r w:rsidR="00093DB7">
        <w:t>ility of</w:t>
      </w:r>
      <w:r w:rsidR="00D61E5F">
        <w:t xml:space="preserve"> light source</w:t>
      </w:r>
      <w:r w:rsidR="00093DB7">
        <w:t xml:space="preserve"> origin into a few categories does incurs into </w:t>
      </w:r>
      <w:r w:rsidR="00D61E5F">
        <w:t>dubious classifications. A</w:t>
      </w:r>
      <w:r w:rsidR="002F7D71">
        <w:t xml:space="preserve">lso, several light sources </w:t>
      </w:r>
      <w:r w:rsidR="00093DB7">
        <w:t xml:space="preserve">are possible which </w:t>
      </w:r>
      <w:r w:rsidR="002F7D71">
        <w:t>increase</w:t>
      </w:r>
      <w:r w:rsidR="00093DB7">
        <w:t>s</w:t>
      </w:r>
      <w:r w:rsidR="002F7D71">
        <w:t xml:space="preserve"> the difficulty on the classification task since some clues to the </w:t>
      </w:r>
      <w:r w:rsidR="00093DB7">
        <w:t xml:space="preserve">strongest </w:t>
      </w:r>
      <w:r w:rsidR="002F7D71">
        <w:t xml:space="preserve">light source origin </w:t>
      </w:r>
      <w:r w:rsidR="00093DB7">
        <w:t>might be</w:t>
      </w:r>
      <w:r w:rsidR="002F7D71">
        <w:t xml:space="preserve"> tempered</w:t>
      </w:r>
      <w:r w:rsidR="00093DB7">
        <w:t xml:space="preserve">. Just to mention </w:t>
      </w:r>
      <w:r w:rsidR="002F7D71">
        <w:t>shadows, image intensity</w:t>
      </w:r>
      <w:r w:rsidR="00093DB7">
        <w:t xml:space="preserve"> and</w:t>
      </w:r>
      <w:r w:rsidR="002F7D71">
        <w:t xml:space="preserve"> </w:t>
      </w:r>
      <w:proofErr w:type="gramStart"/>
      <w:r w:rsidR="00093DB7">
        <w:t>reflections  are</w:t>
      </w:r>
      <w:proofErr w:type="gramEnd"/>
      <w:r w:rsidR="00093DB7">
        <w:t xml:space="preserve"> clues to where light is coming from. </w:t>
      </w:r>
    </w:p>
    <w:p w:rsidR="00067B37" w:rsidRDefault="00067B37" w:rsidP="00067B37">
      <w:pPr>
        <w:pStyle w:val="NoSpacing"/>
        <w:ind w:firstLine="720"/>
      </w:pPr>
      <w:r>
        <w:t xml:space="preserve">To generate our classifier for the Light </w:t>
      </w:r>
      <w:r w:rsidR="00093DB7">
        <w:t>source origin</w:t>
      </w:r>
      <w:r>
        <w:t xml:space="preserve"> we conducted the same experiments that we did for the Face orientation feature (with three different implementations: VGG19, </w:t>
      </w:r>
      <w:proofErr w:type="spellStart"/>
      <w:r>
        <w:t>MobileNet</w:t>
      </w:r>
      <w:proofErr w:type="spellEnd"/>
      <w:r>
        <w:t>+ Clustering and CNN with 4 convolution layers).</w:t>
      </w:r>
    </w:p>
    <w:p w:rsidR="00067B37" w:rsidRDefault="00067B37" w:rsidP="00067B37">
      <w:pPr>
        <w:pStyle w:val="NoSpacing"/>
        <w:ind w:firstLine="720"/>
      </w:pPr>
      <w:r>
        <w:t xml:space="preserve">We ran our experiments with a training set of 1.1000 images with a validation set of 1.000 images, generating three </w:t>
      </w:r>
      <w:r w:rsidR="00093DB7">
        <w:t xml:space="preserve">origin </w:t>
      </w:r>
      <w:r>
        <w:t>classifications: left</w:t>
      </w:r>
      <w:r w:rsidR="0032129F">
        <w:t xml:space="preserve"> light source</w:t>
      </w:r>
      <w:r>
        <w:t>, front</w:t>
      </w:r>
      <w:r w:rsidR="0032129F">
        <w:t>/center</w:t>
      </w:r>
      <w:r w:rsidR="0032129F" w:rsidRPr="0032129F">
        <w:t xml:space="preserve"> </w:t>
      </w:r>
      <w:r w:rsidR="0032129F">
        <w:t>light source</w:t>
      </w:r>
      <w:r>
        <w:t xml:space="preserve"> and right</w:t>
      </w:r>
      <w:r w:rsidR="0032129F">
        <w:t xml:space="preserve"> light source</w:t>
      </w:r>
      <w:r>
        <w:t>.  We also verify our model with a test set of 1.000 images.</w:t>
      </w:r>
    </w:p>
    <w:p w:rsidR="00067B37" w:rsidRDefault="00067B37" w:rsidP="00067B37">
      <w:pPr>
        <w:pStyle w:val="NoSpacing"/>
        <w:ind w:firstLine="720"/>
      </w:pPr>
      <w:r>
        <w:t xml:space="preserve">Here are some examples of the </w:t>
      </w:r>
      <w:r w:rsidR="0032129F">
        <w:t xml:space="preserve">light </w:t>
      </w:r>
      <w:r w:rsidR="00093DB7">
        <w:t>source origin</w:t>
      </w:r>
      <w:r>
        <w:t xml:space="preserve"> images:</w:t>
      </w:r>
      <w:proofErr w:type="spellStart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32129F" w:rsidTr="00FD7CF4">
        <w:tc>
          <w:tcPr>
            <w:tcW w:w="3116" w:type="dxa"/>
          </w:tcPr>
          <w:p w:rsidR="0032129F" w:rsidRDefault="0032129F" w:rsidP="00FD7CF4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4A509AB2" wp14:editId="114B82C5">
                  <wp:extent cx="2260600" cy="27686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EFT.jp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600" cy="276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32129F" w:rsidRDefault="0032129F" w:rsidP="00FD7CF4">
            <w:pPr>
              <w:pStyle w:val="NoSpacing"/>
            </w:pPr>
            <w:proofErr w:type="spellEnd"/>
            <w:r>
              <w:rPr>
                <w:noProof/>
              </w:rPr>
              <w:drawing>
                <wp:inline distT="0" distB="0" distL="0" distR="0" wp14:anchorId="18E48CD2" wp14:editId="12FB122F">
                  <wp:extent cx="2260600" cy="27686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CENTER.jp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600" cy="276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32129F" w:rsidRDefault="0032129F" w:rsidP="00FD7CF4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44F549E6" wp14:editId="1120D892">
                  <wp:extent cx="2260600" cy="27686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RIGHT.jp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600" cy="276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129F" w:rsidTr="00FD7CF4">
        <w:tc>
          <w:tcPr>
            <w:tcW w:w="3116" w:type="dxa"/>
          </w:tcPr>
          <w:p w:rsidR="0032129F" w:rsidRPr="00F934DD" w:rsidRDefault="0032129F" w:rsidP="00FD7CF4">
            <w:pPr>
              <w:pStyle w:val="NoSpacing"/>
              <w:jc w:val="center"/>
              <w:rPr>
                <w:b/>
                <w:bCs/>
              </w:rPr>
            </w:pPr>
            <w:r w:rsidRPr="00F934DD">
              <w:rPr>
                <w:b/>
                <w:bCs/>
              </w:rPr>
              <w:t xml:space="preserve">Left </w:t>
            </w:r>
            <w:r>
              <w:rPr>
                <w:b/>
                <w:bCs/>
              </w:rPr>
              <w:t>Light Source</w:t>
            </w:r>
          </w:p>
        </w:tc>
        <w:tc>
          <w:tcPr>
            <w:tcW w:w="3117" w:type="dxa"/>
          </w:tcPr>
          <w:p w:rsidR="0032129F" w:rsidRPr="00F934DD" w:rsidRDefault="0032129F" w:rsidP="00FD7CF4">
            <w:pPr>
              <w:pStyle w:val="NoSpacing"/>
              <w:jc w:val="center"/>
              <w:rPr>
                <w:b/>
                <w:bCs/>
              </w:rPr>
            </w:pPr>
            <w:r w:rsidRPr="00F934DD">
              <w:rPr>
                <w:b/>
                <w:bCs/>
              </w:rPr>
              <w:t xml:space="preserve">Center </w:t>
            </w:r>
            <w:r>
              <w:rPr>
                <w:b/>
                <w:bCs/>
              </w:rPr>
              <w:t>Light Source</w:t>
            </w:r>
          </w:p>
        </w:tc>
        <w:tc>
          <w:tcPr>
            <w:tcW w:w="3117" w:type="dxa"/>
          </w:tcPr>
          <w:p w:rsidR="0032129F" w:rsidRPr="00F934DD" w:rsidRDefault="0032129F" w:rsidP="00FD7CF4">
            <w:pPr>
              <w:pStyle w:val="NoSpacing"/>
              <w:jc w:val="center"/>
              <w:rPr>
                <w:b/>
                <w:bCs/>
              </w:rPr>
            </w:pPr>
            <w:r w:rsidRPr="00F934DD">
              <w:rPr>
                <w:b/>
                <w:bCs/>
              </w:rPr>
              <w:t xml:space="preserve">Right </w:t>
            </w:r>
            <w:r>
              <w:rPr>
                <w:b/>
                <w:bCs/>
              </w:rPr>
              <w:t>Light Source</w:t>
            </w:r>
          </w:p>
        </w:tc>
      </w:tr>
    </w:tbl>
    <w:p w:rsidR="00067B37" w:rsidRDefault="00067B37" w:rsidP="00067B37"/>
    <w:p w:rsidR="00797C1F" w:rsidRDefault="00797C1F" w:rsidP="00797C1F">
      <w:pPr>
        <w:pStyle w:val="Heading2"/>
      </w:pPr>
      <w:bookmarkStart w:id="18" w:name="_Toc45806955"/>
      <w:r>
        <w:t>Implementation: VGG19</w:t>
      </w:r>
      <w:bookmarkEnd w:id="18"/>
    </w:p>
    <w:p w:rsidR="00797C1F" w:rsidRDefault="00797C1F" w:rsidP="00797C1F">
      <w:r>
        <w:t xml:space="preserve">In our experiment VGG19 for </w:t>
      </w:r>
      <w:r w:rsidR="00CD5343">
        <w:t>light source</w:t>
      </w:r>
      <w:r>
        <w:t xml:space="preserve"> </w:t>
      </w:r>
      <w:r w:rsidR="00A50DE5">
        <w:t>origin</w:t>
      </w:r>
      <w:r>
        <w:t xml:space="preserve">, we </w:t>
      </w:r>
      <w:r w:rsidR="00CD5343">
        <w:t xml:space="preserve">have taken our best performance VGG19 implementation on the face pose classification </w:t>
      </w:r>
      <w:r>
        <w:t xml:space="preserve">and used it to generate the classifier for our light source </w:t>
      </w:r>
      <w:r w:rsidR="00A50DE5">
        <w:t>origin</w:t>
      </w:r>
      <w:r>
        <w:t>.</w:t>
      </w:r>
    </w:p>
    <w:p w:rsidR="00797C1F" w:rsidRDefault="00797C1F" w:rsidP="00797C1F">
      <w:r>
        <w:t xml:space="preserve"> As in the face orientation experiment, we use the whole image resolution (218x178) as the input of the Network.</w:t>
      </w:r>
    </w:p>
    <w:p w:rsidR="00797C1F" w:rsidRDefault="00797C1F" w:rsidP="00797C1F">
      <w:bookmarkStart w:id="19" w:name="_Toc45806956"/>
      <w:r>
        <w:rPr>
          <w:rStyle w:val="Heading3Char"/>
        </w:rPr>
        <w:t>VGG-19 configuration</w:t>
      </w:r>
      <w:bookmarkEnd w:id="19"/>
      <w:r w:rsidRPr="003F700F">
        <w:t xml:space="preserve"> </w:t>
      </w:r>
      <w:r>
        <w:t xml:space="preserve">– </w:t>
      </w:r>
      <w:r w:rsidR="00CD5343">
        <w:t xml:space="preserve">Since the classification over the light source is </w:t>
      </w:r>
      <w:r w:rsidR="00A50DE5">
        <w:t>very</w:t>
      </w:r>
      <w:r w:rsidR="00CD5343">
        <w:t xml:space="preserve"> sensible, we </w:t>
      </w:r>
      <w:r w:rsidR="00A50DE5">
        <w:t xml:space="preserve">decreased our </w:t>
      </w:r>
      <w:r>
        <w:t xml:space="preserve">drop out </w:t>
      </w:r>
      <w:r w:rsidR="00A50DE5">
        <w:t>to</w:t>
      </w:r>
      <w:r>
        <w:t xml:space="preserve"> 0.</w:t>
      </w:r>
      <w:r w:rsidR="00CD5343">
        <w:t>5</w:t>
      </w:r>
      <w:r w:rsidR="00A50DE5">
        <w:t xml:space="preserve"> when comparing to the drop out used with the pose </w:t>
      </w:r>
      <w:proofErr w:type="gramStart"/>
      <w:r w:rsidR="00A50DE5">
        <w:t xml:space="preserve">orientation </w:t>
      </w:r>
      <w:r>
        <w:t>.</w:t>
      </w:r>
      <w:proofErr w:type="gramEnd"/>
    </w:p>
    <w:p w:rsidR="00797C1F" w:rsidRDefault="00797C1F" w:rsidP="00797C1F">
      <w:bookmarkStart w:id="20" w:name="_Toc45806957"/>
      <w:r>
        <w:rPr>
          <w:rStyle w:val="Heading3Char"/>
        </w:rPr>
        <w:t>Training</w:t>
      </w:r>
      <w:bookmarkEnd w:id="20"/>
      <w:r w:rsidRPr="003F700F">
        <w:t xml:space="preserve"> </w:t>
      </w:r>
      <w:r>
        <w:t xml:space="preserve">– We trained our model for 20 epochs with batch size of </w:t>
      </w:r>
      <w:r w:rsidR="00883158">
        <w:t>32</w:t>
      </w:r>
      <w:r>
        <w:t xml:space="preserve">, compiled with </w:t>
      </w:r>
      <w:proofErr w:type="spellStart"/>
      <w:r w:rsidRPr="00FA4C26">
        <w:rPr>
          <w:i/>
          <w:iCs/>
        </w:rPr>
        <w:t>categorica</w:t>
      </w:r>
      <w:r>
        <w:rPr>
          <w:i/>
          <w:iCs/>
        </w:rPr>
        <w:t>l_</w:t>
      </w:r>
      <w:r w:rsidR="000A1011">
        <w:rPr>
          <w:i/>
          <w:iCs/>
        </w:rPr>
        <w:t>crossentropy</w:t>
      </w:r>
      <w:proofErr w:type="spellEnd"/>
      <w:r w:rsidR="000A1011">
        <w:t xml:space="preserve"> loss</w:t>
      </w:r>
      <w:r>
        <w:t xml:space="preserve"> function with </w:t>
      </w:r>
      <w:r w:rsidRPr="00FA4C26">
        <w:rPr>
          <w:i/>
          <w:iCs/>
        </w:rPr>
        <w:t>Adam</w:t>
      </w:r>
      <w:r>
        <w:t xml:space="preserve"> optimizer. </w:t>
      </w:r>
    </w:p>
    <w:p w:rsidR="00797C1F" w:rsidRDefault="00797C1F" w:rsidP="00797C1F">
      <w:r>
        <w:fldChar w:fldCharType="begin"/>
      </w:r>
      <w:r>
        <w:instrText xml:space="preserve"> REF _Ref45289306 \h </w:instrText>
      </w:r>
      <w:r>
        <w:fldChar w:fldCharType="end"/>
      </w:r>
      <w:r w:rsidR="0018308F">
        <w:fldChar w:fldCharType="begin"/>
      </w:r>
      <w:r w:rsidR="0018308F">
        <w:instrText xml:space="preserve"> REF _Ref45956156 \h </w:instrText>
      </w:r>
      <w:r w:rsidR="0018308F">
        <w:fldChar w:fldCharType="separate"/>
      </w:r>
      <w:r w:rsidR="0018308F">
        <w:t xml:space="preserve">Figure </w:t>
      </w:r>
      <w:r w:rsidR="0018308F">
        <w:rPr>
          <w:noProof/>
        </w:rPr>
        <w:t>8</w:t>
      </w:r>
      <w:r w:rsidR="0018308F">
        <w:fldChar w:fldCharType="end"/>
      </w:r>
      <w:r>
        <w:t xml:space="preserve"> presents the measured accuracy for our training and validation.</w:t>
      </w:r>
    </w:p>
    <w:tbl>
      <w:tblPr>
        <w:tblStyle w:val="TableGrid"/>
        <w:tblW w:w="9553" w:type="dxa"/>
        <w:jc w:val="center"/>
        <w:tblLook w:val="04A0" w:firstRow="1" w:lastRow="0" w:firstColumn="1" w:lastColumn="0" w:noHBand="0" w:noVBand="1"/>
      </w:tblPr>
      <w:tblGrid>
        <w:gridCol w:w="4842"/>
        <w:gridCol w:w="4757"/>
      </w:tblGrid>
      <w:tr w:rsidR="0018308F" w:rsidTr="002F7D71">
        <w:trPr>
          <w:trHeight w:val="3598"/>
          <w:jc w:val="center"/>
        </w:trPr>
        <w:tc>
          <w:tcPr>
            <w:tcW w:w="4810" w:type="dxa"/>
          </w:tcPr>
          <w:p w:rsidR="0018308F" w:rsidRDefault="0018308F" w:rsidP="00DD0578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6E26E7D8" wp14:editId="65993823">
                  <wp:extent cx="2937600" cy="19620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CNN4-acc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7600" cy="19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3" w:type="dxa"/>
          </w:tcPr>
          <w:p w:rsidR="0018308F" w:rsidRDefault="0018308F" w:rsidP="00DD0578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3A67AFCC" wp14:editId="36CFE9D2">
                  <wp:extent cx="2883600" cy="20772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CNN4-loss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600" cy="207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308F" w:rsidTr="002F7D71">
        <w:trPr>
          <w:trHeight w:val="277"/>
          <w:jc w:val="center"/>
        </w:trPr>
        <w:tc>
          <w:tcPr>
            <w:tcW w:w="4810" w:type="dxa"/>
          </w:tcPr>
          <w:p w:rsidR="0018308F" w:rsidRPr="00F934DD" w:rsidRDefault="0018308F" w:rsidP="00DD0578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Accuracy</w:t>
            </w:r>
          </w:p>
        </w:tc>
        <w:tc>
          <w:tcPr>
            <w:tcW w:w="4743" w:type="dxa"/>
          </w:tcPr>
          <w:p w:rsidR="0018308F" w:rsidRPr="00F934DD" w:rsidRDefault="0018308F" w:rsidP="00DD0578">
            <w:pPr>
              <w:pStyle w:val="NoSpacing"/>
              <w:keepNext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Loss</w:t>
            </w:r>
          </w:p>
        </w:tc>
      </w:tr>
    </w:tbl>
    <w:p w:rsidR="00797C1F" w:rsidRDefault="00797C1F" w:rsidP="0018308F">
      <w:pPr>
        <w:pStyle w:val="Caption"/>
        <w:jc w:val="center"/>
      </w:pPr>
      <w:bookmarkStart w:id="21" w:name="_Ref4595615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03E8">
        <w:rPr>
          <w:noProof/>
        </w:rPr>
        <w:t>6</w:t>
      </w:r>
      <w:r>
        <w:rPr>
          <w:noProof/>
        </w:rPr>
        <w:fldChar w:fldCharType="end"/>
      </w:r>
      <w:bookmarkEnd w:id="21"/>
      <w:r>
        <w:t xml:space="preserve">- </w:t>
      </w:r>
      <w:r w:rsidR="00FD7CF4">
        <w:t>VGG19</w:t>
      </w:r>
      <w:r>
        <w:t xml:space="preserve"> accuracy</w:t>
      </w:r>
      <w:r w:rsidR="0018308F">
        <w:t xml:space="preserve"> and loss</w:t>
      </w:r>
      <w:r w:rsidR="00FD7CF4">
        <w:t xml:space="preserve"> for Light Source </w:t>
      </w:r>
      <w:r w:rsidR="00A50DE5">
        <w:t>origin</w:t>
      </w:r>
    </w:p>
    <w:p w:rsidR="00FD7CF4" w:rsidRDefault="00FD7CF4" w:rsidP="00FD7CF4">
      <w:r>
        <w:rPr>
          <w:rStyle w:val="Heading4Char"/>
        </w:rPr>
        <w:t xml:space="preserve">Results: </w:t>
      </w:r>
      <w:r>
        <w:t>We can observe that the curves for accuracy and loss do not indicate a good model for our classifier. Moreover, with our test set, we get very poor results:</w:t>
      </w:r>
    </w:p>
    <w:tbl>
      <w:tblPr>
        <w:tblStyle w:val="GridTable4-Accent5"/>
        <w:tblW w:w="0" w:type="auto"/>
        <w:tblInd w:w="1271" w:type="dxa"/>
        <w:tblLook w:val="04A0" w:firstRow="1" w:lastRow="0" w:firstColumn="1" w:lastColumn="0" w:noHBand="0" w:noVBand="1"/>
      </w:tblPr>
      <w:tblGrid>
        <w:gridCol w:w="2835"/>
        <w:gridCol w:w="2977"/>
      </w:tblGrid>
      <w:tr w:rsidR="00FD7CF4" w:rsidTr="00FD7C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:rsidR="00FD7CF4" w:rsidRDefault="00FD7CF4" w:rsidP="00FD7CF4">
            <w:pPr>
              <w:ind w:firstLine="0"/>
            </w:pPr>
            <w:r>
              <w:t>Accuracy</w:t>
            </w:r>
          </w:p>
        </w:tc>
        <w:tc>
          <w:tcPr>
            <w:tcW w:w="2977" w:type="dxa"/>
          </w:tcPr>
          <w:p w:rsidR="00FD7CF4" w:rsidRDefault="00FD7CF4" w:rsidP="00FD7CF4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Loss</w:t>
            </w:r>
          </w:p>
        </w:tc>
      </w:tr>
      <w:tr w:rsidR="00FD7CF4" w:rsidTr="00FD7C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:rsidR="00FD7CF4" w:rsidRPr="001C6216" w:rsidRDefault="00FD7CF4" w:rsidP="00FD7CF4">
            <w:pPr>
              <w:ind w:firstLine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53.7%</w:t>
            </w:r>
          </w:p>
        </w:tc>
        <w:tc>
          <w:tcPr>
            <w:tcW w:w="2977" w:type="dxa"/>
          </w:tcPr>
          <w:p w:rsidR="00FD7CF4" w:rsidRDefault="00FD7CF4" w:rsidP="00FD7CF4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1.09</w:t>
            </w:r>
          </w:p>
        </w:tc>
      </w:tr>
    </w:tbl>
    <w:p w:rsidR="0018308F" w:rsidRDefault="0018308F" w:rsidP="00797C1F"/>
    <w:p w:rsidR="00FD7CF4" w:rsidRDefault="00FD7CF4" w:rsidP="00FD7CF4">
      <w:bookmarkStart w:id="22" w:name="_Toc45806958"/>
      <w:r>
        <w:rPr>
          <w:rStyle w:val="Heading3Char"/>
        </w:rPr>
        <w:t>CNN configuration</w:t>
      </w:r>
      <w:bookmarkEnd w:id="22"/>
      <w:r w:rsidRPr="003F700F">
        <w:t xml:space="preserve"> </w:t>
      </w:r>
      <w:r>
        <w:t>– As in the previous experiment we have a drop out of 0.7.</w:t>
      </w:r>
    </w:p>
    <w:p w:rsidR="00FD7CF4" w:rsidRDefault="00FD7CF4" w:rsidP="00FD7CF4">
      <w:bookmarkStart w:id="23" w:name="_Toc45806959"/>
      <w:r>
        <w:rPr>
          <w:rStyle w:val="Heading3Char"/>
        </w:rPr>
        <w:t>Training</w:t>
      </w:r>
      <w:bookmarkEnd w:id="23"/>
      <w:r w:rsidRPr="003F700F">
        <w:t xml:space="preserve"> </w:t>
      </w:r>
      <w:r>
        <w:t xml:space="preserve">– We trained our model for 20 epochs with batch size of </w:t>
      </w:r>
      <w:r w:rsidR="00883158">
        <w:t>32</w:t>
      </w:r>
      <w:r>
        <w:t xml:space="preserve">, compiled with </w:t>
      </w:r>
      <w:proofErr w:type="spellStart"/>
      <w:r w:rsidRPr="00FA4C26">
        <w:rPr>
          <w:i/>
          <w:iCs/>
        </w:rPr>
        <w:t>categorica</w:t>
      </w:r>
      <w:r>
        <w:rPr>
          <w:i/>
          <w:iCs/>
        </w:rPr>
        <w:t>l_</w:t>
      </w:r>
      <w:r w:rsidR="007443DE">
        <w:rPr>
          <w:i/>
          <w:iCs/>
        </w:rPr>
        <w:t>crossentropy</w:t>
      </w:r>
      <w:proofErr w:type="spellEnd"/>
      <w:r w:rsidR="007443DE">
        <w:t xml:space="preserve"> loss</w:t>
      </w:r>
      <w:r>
        <w:t xml:space="preserve"> function with </w:t>
      </w:r>
      <w:r w:rsidRPr="00FA4C26">
        <w:rPr>
          <w:i/>
          <w:iCs/>
        </w:rPr>
        <w:t>Adam</w:t>
      </w:r>
      <w:r>
        <w:t xml:space="preserve"> optimizer. </w:t>
      </w:r>
    </w:p>
    <w:p w:rsidR="00FD7CF4" w:rsidRDefault="00FD7CF4" w:rsidP="00FD7CF4">
      <w:r>
        <w:fldChar w:fldCharType="begin"/>
      </w:r>
      <w:r>
        <w:instrText xml:space="preserve"> REF _Ref45289306 \h </w:instrText>
      </w:r>
      <w:r>
        <w:fldChar w:fldCharType="end"/>
      </w:r>
      <w:r w:rsidR="002F7D71">
        <w:fldChar w:fldCharType="begin"/>
      </w:r>
      <w:r w:rsidR="002F7D71">
        <w:instrText xml:space="preserve"> REF _Ref45957517 \h </w:instrText>
      </w:r>
      <w:r w:rsidR="002F7D71">
        <w:fldChar w:fldCharType="separate"/>
      </w:r>
      <w:r w:rsidR="002F7D71">
        <w:t xml:space="preserve">Figure </w:t>
      </w:r>
      <w:r w:rsidR="002F7D71">
        <w:rPr>
          <w:noProof/>
        </w:rPr>
        <w:t>10</w:t>
      </w:r>
      <w:r w:rsidR="002F7D71">
        <w:fldChar w:fldCharType="end"/>
      </w:r>
      <w:r>
        <w:t xml:space="preserve"> presents the measured accuracy for our training and validation.</w:t>
      </w:r>
    </w:p>
    <w:tbl>
      <w:tblPr>
        <w:tblStyle w:val="TableGrid"/>
        <w:tblW w:w="9553" w:type="dxa"/>
        <w:jc w:val="center"/>
        <w:tblLook w:val="04A0" w:firstRow="1" w:lastRow="0" w:firstColumn="1" w:lastColumn="0" w:noHBand="0" w:noVBand="1"/>
      </w:tblPr>
      <w:tblGrid>
        <w:gridCol w:w="4836"/>
        <w:gridCol w:w="4756"/>
      </w:tblGrid>
      <w:tr w:rsidR="002F7D71" w:rsidTr="00DD0578">
        <w:trPr>
          <w:trHeight w:val="3598"/>
          <w:jc w:val="center"/>
        </w:trPr>
        <w:tc>
          <w:tcPr>
            <w:tcW w:w="4810" w:type="dxa"/>
          </w:tcPr>
          <w:p w:rsidR="002F7D71" w:rsidRDefault="002F7D71" w:rsidP="00DD0578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1DFFABCD" wp14:editId="746E8A92">
                  <wp:extent cx="2934000" cy="19620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CNN4-acc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000" cy="19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3" w:type="dxa"/>
          </w:tcPr>
          <w:p w:rsidR="002F7D71" w:rsidRDefault="002F7D71" w:rsidP="00DD0578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52B21934" wp14:editId="157DB922">
                  <wp:extent cx="2880000" cy="2073600"/>
                  <wp:effectExtent l="0" t="0" r="317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CNN4-loss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0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7D71" w:rsidTr="00DD0578">
        <w:trPr>
          <w:trHeight w:val="277"/>
          <w:jc w:val="center"/>
        </w:trPr>
        <w:tc>
          <w:tcPr>
            <w:tcW w:w="4810" w:type="dxa"/>
          </w:tcPr>
          <w:p w:rsidR="002F7D71" w:rsidRPr="00F934DD" w:rsidRDefault="002F7D71" w:rsidP="00DD0578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Accuracy</w:t>
            </w:r>
          </w:p>
        </w:tc>
        <w:tc>
          <w:tcPr>
            <w:tcW w:w="4743" w:type="dxa"/>
          </w:tcPr>
          <w:p w:rsidR="002F7D71" w:rsidRPr="00F934DD" w:rsidRDefault="002F7D71" w:rsidP="00DD0578">
            <w:pPr>
              <w:pStyle w:val="NoSpacing"/>
              <w:keepNext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Loss</w:t>
            </w:r>
          </w:p>
        </w:tc>
      </w:tr>
    </w:tbl>
    <w:p w:rsidR="002F7D71" w:rsidRDefault="002F7D71" w:rsidP="00FD7CF4"/>
    <w:p w:rsidR="00FD7CF4" w:rsidRDefault="00FD7CF4" w:rsidP="00FD7CF4">
      <w:pPr>
        <w:keepNext/>
      </w:pPr>
    </w:p>
    <w:p w:rsidR="00FD7CF4" w:rsidRDefault="00FD7CF4" w:rsidP="00FD7CF4">
      <w:pPr>
        <w:pStyle w:val="Caption"/>
        <w:jc w:val="center"/>
      </w:pPr>
      <w:bookmarkStart w:id="24" w:name="_Ref4595751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03E8">
        <w:rPr>
          <w:noProof/>
        </w:rPr>
        <w:t>7</w:t>
      </w:r>
      <w:r>
        <w:rPr>
          <w:noProof/>
        </w:rPr>
        <w:fldChar w:fldCharType="end"/>
      </w:r>
      <w:bookmarkEnd w:id="24"/>
      <w:r>
        <w:t xml:space="preserve">- </w:t>
      </w:r>
      <w:r w:rsidR="0062192A">
        <w:t>CNN4</w:t>
      </w:r>
      <w:r>
        <w:t xml:space="preserve"> accuracy</w:t>
      </w:r>
      <w:r w:rsidR="002F7D71">
        <w:t xml:space="preserve"> and loss</w:t>
      </w:r>
      <w:r>
        <w:t xml:space="preserve"> for Light Source </w:t>
      </w:r>
      <w:r w:rsidR="00A50DE5">
        <w:t>origin</w:t>
      </w:r>
    </w:p>
    <w:p w:rsidR="00FD7CF4" w:rsidRDefault="00FD7CF4" w:rsidP="00FD7CF4">
      <w:r>
        <w:rPr>
          <w:rStyle w:val="Heading4Char"/>
        </w:rPr>
        <w:t xml:space="preserve">Results: </w:t>
      </w:r>
      <w:r>
        <w:t xml:space="preserve">We </w:t>
      </w:r>
      <w:r w:rsidR="0062192A">
        <w:t>have some improvement with the CNN solution</w:t>
      </w:r>
      <w:r>
        <w:t xml:space="preserve"> </w:t>
      </w:r>
      <w:r w:rsidR="0062192A">
        <w:t xml:space="preserve">over the VGG19 one, </w:t>
      </w:r>
      <w:r w:rsidR="002F7D71">
        <w:t xml:space="preserve">but we still </w:t>
      </w:r>
      <w:r w:rsidR="0062192A">
        <w:t>o</w:t>
      </w:r>
      <w:r>
        <w:t xml:space="preserve">bserve that the curves for accuracy and loss do not indicate a </w:t>
      </w:r>
      <w:r w:rsidR="00927AED">
        <w:t xml:space="preserve">perfect </w:t>
      </w:r>
      <w:r>
        <w:t xml:space="preserve">model for our classifier. </w:t>
      </w:r>
      <w:r w:rsidR="00927AED">
        <w:t xml:space="preserve">That being sad, </w:t>
      </w:r>
      <w:r>
        <w:t xml:space="preserve">with our test set, we get </w:t>
      </w:r>
      <w:r w:rsidR="00927AED">
        <w:t xml:space="preserve">reasonable </w:t>
      </w:r>
      <w:r>
        <w:t>results:</w:t>
      </w:r>
    </w:p>
    <w:tbl>
      <w:tblPr>
        <w:tblStyle w:val="GridTable4-Accent5"/>
        <w:tblW w:w="0" w:type="auto"/>
        <w:tblInd w:w="1271" w:type="dxa"/>
        <w:tblLook w:val="04A0" w:firstRow="1" w:lastRow="0" w:firstColumn="1" w:lastColumn="0" w:noHBand="0" w:noVBand="1"/>
      </w:tblPr>
      <w:tblGrid>
        <w:gridCol w:w="2835"/>
        <w:gridCol w:w="2977"/>
      </w:tblGrid>
      <w:tr w:rsidR="00FD7CF4" w:rsidTr="00FD7C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:rsidR="00FD7CF4" w:rsidRDefault="00FD7CF4" w:rsidP="00FD7CF4">
            <w:pPr>
              <w:ind w:firstLine="0"/>
            </w:pPr>
            <w:r>
              <w:t>Accuracy</w:t>
            </w:r>
          </w:p>
        </w:tc>
        <w:tc>
          <w:tcPr>
            <w:tcW w:w="2977" w:type="dxa"/>
          </w:tcPr>
          <w:p w:rsidR="00FD7CF4" w:rsidRDefault="00FD7CF4" w:rsidP="00FD7CF4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Loss</w:t>
            </w:r>
          </w:p>
        </w:tc>
      </w:tr>
      <w:tr w:rsidR="00FD7CF4" w:rsidTr="00FD7C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:rsidR="00FD7CF4" w:rsidRPr="001C6216" w:rsidRDefault="002F7D71" w:rsidP="00FD7CF4">
            <w:pPr>
              <w:ind w:firstLine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80</w:t>
            </w:r>
            <w:r w:rsidR="00FD7CF4">
              <w:rPr>
                <w:b w:val="0"/>
                <w:bCs w:val="0"/>
              </w:rPr>
              <w:t>.</w:t>
            </w:r>
            <w:r>
              <w:rPr>
                <w:b w:val="0"/>
                <w:bCs w:val="0"/>
              </w:rPr>
              <w:t>6</w:t>
            </w:r>
            <w:r w:rsidR="00FD7CF4">
              <w:rPr>
                <w:b w:val="0"/>
                <w:bCs w:val="0"/>
              </w:rPr>
              <w:t>%</w:t>
            </w:r>
          </w:p>
        </w:tc>
        <w:tc>
          <w:tcPr>
            <w:tcW w:w="2977" w:type="dxa"/>
          </w:tcPr>
          <w:p w:rsidR="00FD7CF4" w:rsidRDefault="002F7D71" w:rsidP="00FD7CF4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0.6</w:t>
            </w:r>
          </w:p>
        </w:tc>
      </w:tr>
    </w:tbl>
    <w:p w:rsidR="00FD7CF4" w:rsidRDefault="00FD7CF4" w:rsidP="00FD7CF4"/>
    <w:p w:rsidR="00797C1F" w:rsidRPr="00067B37" w:rsidRDefault="00797C1F" w:rsidP="00067B37"/>
    <w:p w:rsidR="00452975" w:rsidRDefault="00ED3519">
      <w:pPr>
        <w:pStyle w:val="Heading1"/>
      </w:pPr>
      <w:r>
        <w:t xml:space="preserve">Final </w:t>
      </w:r>
      <w:r w:rsidR="00732637">
        <w:t>Classifier</w:t>
      </w:r>
    </w:p>
    <w:p w:rsidR="00732637" w:rsidRDefault="00ED3519">
      <w:bookmarkStart w:id="25" w:name="OLE_LINK3"/>
      <w:bookmarkStart w:id="26" w:name="OLE_LINK4"/>
      <w:r>
        <w:t xml:space="preserve">After analyzing the </w:t>
      </w:r>
      <w:r w:rsidR="00732637">
        <w:t>experiments,</w:t>
      </w:r>
      <w:r>
        <w:t xml:space="preserve"> we conclude</w:t>
      </w:r>
      <w:r w:rsidR="00732637">
        <w:t>d</w:t>
      </w:r>
      <w:r>
        <w:t xml:space="preserve"> that the CNN configuration prove</w:t>
      </w:r>
      <w:r w:rsidR="00732637">
        <w:t>d</w:t>
      </w:r>
      <w:r>
        <w:t xml:space="preserve"> to have a better </w:t>
      </w:r>
      <w:r w:rsidR="00732637">
        <w:t>accuracy with less loss when compared to the other networks that we’ve tested.</w:t>
      </w:r>
    </w:p>
    <w:bookmarkEnd w:id="25"/>
    <w:bookmarkEnd w:id="26"/>
    <w:p w:rsidR="00390CEB" w:rsidRDefault="00ED3519">
      <w:r>
        <w:t xml:space="preserve"> </w:t>
      </w:r>
      <w:r w:rsidR="00732637">
        <w:t xml:space="preserve">We generated the </w:t>
      </w:r>
      <w:r>
        <w:t xml:space="preserve">pose and light source </w:t>
      </w:r>
      <w:r w:rsidR="00A50DE5">
        <w:t xml:space="preserve">origin </w:t>
      </w:r>
      <w:r>
        <w:t>classifier using our CNN configuration</w:t>
      </w:r>
      <w:r w:rsidR="00732637">
        <w:t xml:space="preserve"> with 10 epochs. Form the graphs that we presented we can observe that 10 epoch</w:t>
      </w:r>
      <w:r w:rsidR="00E04230">
        <w:t xml:space="preserve"> classifier</w:t>
      </w:r>
      <w:r w:rsidR="00732637">
        <w:t xml:space="preserve"> give</w:t>
      </w:r>
      <w:r w:rsidR="00E04230">
        <w:t>s</w:t>
      </w:r>
      <w:r w:rsidR="00732637">
        <w:t xml:space="preserve"> a good score and avoids overfitting. </w:t>
      </w:r>
    </w:p>
    <w:p w:rsidR="00390CEB" w:rsidRDefault="00982E9B">
      <w:r>
        <w:t xml:space="preserve">With our classifier we ran it over the </w:t>
      </w:r>
      <w:proofErr w:type="spellStart"/>
      <w:r>
        <w:t>celeba</w:t>
      </w:r>
      <w:proofErr w:type="spellEnd"/>
      <w:r>
        <w:t xml:space="preserve"> dataset and generate the labels for all images on the dataset. We produced two files, one for the pose orientation and the other for the light source origin.</w:t>
      </w:r>
    </w:p>
    <w:p w:rsidR="00452975" w:rsidRDefault="00732637">
      <w:r>
        <w:t xml:space="preserve">Next we illustrate our experiment presenting some </w:t>
      </w:r>
      <w:proofErr w:type="spellStart"/>
      <w:r>
        <w:t>celeba</w:t>
      </w:r>
      <w:proofErr w:type="spellEnd"/>
      <w:r>
        <w:t xml:space="preserve"> image classification.</w:t>
      </w:r>
    </w:p>
    <w:p w:rsidR="00452975" w:rsidRDefault="00732637">
      <w:pPr>
        <w:pStyle w:val="Heading2"/>
      </w:pPr>
      <w:bookmarkStart w:id="27" w:name="_Toc45806961"/>
      <w:r>
        <w:t>Pose orientation</w:t>
      </w:r>
      <w:bookmarkEnd w:id="27"/>
    </w:p>
    <w:p w:rsidR="00E04230" w:rsidRDefault="00732637" w:rsidP="008B03E8">
      <w:pPr>
        <w:pStyle w:val="NoSpacing"/>
      </w:pPr>
      <w:r>
        <w:tab/>
        <w:t>We conducted the following experiment:</w:t>
      </w:r>
      <w:r w:rsidR="008B03E8">
        <w:t xml:space="preserve"> 1) s</w:t>
      </w:r>
      <w:r>
        <w:t xml:space="preserve">elected randomly an initial image from the </w:t>
      </w:r>
      <w:proofErr w:type="spellStart"/>
      <w:r>
        <w:t>celeba</w:t>
      </w:r>
      <w:proofErr w:type="spellEnd"/>
      <w:r>
        <w:t xml:space="preserve"> dataset</w:t>
      </w:r>
      <w:r w:rsidR="008B03E8">
        <w:t>;</w:t>
      </w:r>
      <w:r>
        <w:t xml:space="preserve"> </w:t>
      </w:r>
      <w:r w:rsidR="008B03E8">
        <w:t>2) s</w:t>
      </w:r>
      <w:r w:rsidR="00E04230">
        <w:t>tarting at this selection we took 12 images; and</w:t>
      </w:r>
      <w:r w:rsidR="008B03E8">
        <w:t xml:space="preserve"> 3) c</w:t>
      </w:r>
      <w:r w:rsidR="00E04230">
        <w:t>lassified these images using the pose orientation classifier.</w:t>
      </w:r>
    </w:p>
    <w:p w:rsidR="00E04230" w:rsidRDefault="00CE12E5" w:rsidP="00E04230">
      <w:pPr>
        <w:rPr>
          <w:rStyle w:val="Heading3Char"/>
        </w:rPr>
      </w:pPr>
      <w:r>
        <w:fldChar w:fldCharType="begin"/>
      </w:r>
      <w:r>
        <w:instrText xml:space="preserve"> REF _Ref46053963 \h </w:instrText>
      </w:r>
      <w:r>
        <w:fldChar w:fldCharType="separate"/>
      </w:r>
      <w:r>
        <w:t xml:space="preserve">Figure </w:t>
      </w:r>
      <w:r>
        <w:rPr>
          <w:noProof/>
        </w:rPr>
        <w:t>8</w:t>
      </w:r>
      <w:r>
        <w:fldChar w:fldCharType="end"/>
      </w:r>
      <w:r>
        <w:t xml:space="preserve"> presents our results.</w:t>
      </w:r>
    </w:p>
    <w:p w:rsidR="00E04230" w:rsidRDefault="00E04230" w:rsidP="00E04230">
      <w:pPr>
        <w:ind w:firstLine="0"/>
        <w:rPr>
          <w:rStyle w:val="Heading3Char"/>
        </w:rPr>
      </w:pPr>
    </w:p>
    <w:p w:rsidR="00E04230" w:rsidRDefault="00E04230" w:rsidP="00CE12E5">
      <w:r w:rsidRPr="00CE12E5">
        <w:lastRenderedPageBreak/>
        <w:drawing>
          <wp:inline distT="0" distB="0" distL="0" distR="0" wp14:anchorId="77D7BF07" wp14:editId="1DDC7A61">
            <wp:extent cx="5228517" cy="5960286"/>
            <wp:effectExtent l="0" t="0" r="4445" b="0"/>
            <wp:docPr id="58" name="Picture 58" descr="A group of people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28883" cy="596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230" w:rsidRDefault="00E04230" w:rsidP="00CE12E5">
      <w:pPr>
        <w:pStyle w:val="Caption"/>
        <w:jc w:val="center"/>
        <w:rPr>
          <w:b/>
          <w:bCs/>
        </w:rPr>
      </w:pPr>
      <w:bookmarkStart w:id="28" w:name="_Ref4605396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B03E8">
        <w:rPr>
          <w:noProof/>
        </w:rPr>
        <w:t>8</w:t>
      </w:r>
      <w:r>
        <w:fldChar w:fldCharType="end"/>
      </w:r>
      <w:bookmarkEnd w:id="28"/>
      <w:r>
        <w:t xml:space="preserve"> - Twelve pose images classified</w:t>
      </w:r>
    </w:p>
    <w:p w:rsidR="00CE12E5" w:rsidRDefault="00CE12E5" w:rsidP="00CE12E5">
      <w:pPr>
        <w:pStyle w:val="Heading2"/>
      </w:pPr>
      <w:bookmarkStart w:id="29" w:name="_Toc45806963"/>
      <w:r>
        <w:t>Light source</w:t>
      </w:r>
      <w:r w:rsidR="00A50DE5">
        <w:t xml:space="preserve"> </w:t>
      </w:r>
      <w:r w:rsidR="00A50DE5">
        <w:t>origin</w:t>
      </w:r>
      <w:r>
        <w:t xml:space="preserve"> image</w:t>
      </w:r>
      <w:r>
        <w:t xml:space="preserve"> </w:t>
      </w:r>
    </w:p>
    <w:p w:rsidR="008B03E8" w:rsidRDefault="00CE12E5" w:rsidP="008B03E8">
      <w:pPr>
        <w:pStyle w:val="NoSpacing"/>
      </w:pPr>
      <w:r>
        <w:tab/>
      </w:r>
      <w:r w:rsidR="008B03E8">
        <w:t>We conducted our experiment with the light source origin as we did for the pose orientation</w:t>
      </w:r>
      <w:r>
        <w:t>:</w:t>
      </w:r>
      <w:r w:rsidR="008B03E8">
        <w:t xml:space="preserve"> 1) s</w:t>
      </w:r>
      <w:r>
        <w:t xml:space="preserve">elected randomly an initial image from the </w:t>
      </w:r>
      <w:proofErr w:type="spellStart"/>
      <w:r>
        <w:t>celeba</w:t>
      </w:r>
      <w:proofErr w:type="spellEnd"/>
      <w:r>
        <w:t xml:space="preserve"> dataset</w:t>
      </w:r>
      <w:r w:rsidR="008B03E8">
        <w:t>; 2) s</w:t>
      </w:r>
      <w:r>
        <w:t>tarting at this selection we took 12 images; and</w:t>
      </w:r>
      <w:r w:rsidR="008B03E8">
        <w:t xml:space="preserve"> 3) c</w:t>
      </w:r>
      <w:r>
        <w:t>lassified these images</w:t>
      </w:r>
    </w:p>
    <w:p w:rsidR="00CE12E5" w:rsidRDefault="008B03E8" w:rsidP="00CE12E5">
      <w:r>
        <w:fldChar w:fldCharType="begin"/>
      </w:r>
      <w:r>
        <w:instrText xml:space="preserve"> REF _Ref46054490 \h </w:instrText>
      </w:r>
      <w:r>
        <w:fldChar w:fldCharType="separate"/>
      </w:r>
      <w:r>
        <w:t xml:space="preserve">Figure </w:t>
      </w:r>
      <w:r>
        <w:rPr>
          <w:noProof/>
        </w:rPr>
        <w:t>9</w:t>
      </w:r>
      <w:r>
        <w:fldChar w:fldCharType="end"/>
      </w:r>
      <w:r>
        <w:t xml:space="preserve"> </w:t>
      </w:r>
      <w:r w:rsidR="00CE12E5">
        <w:t>presents our results</w:t>
      </w:r>
      <w:r>
        <w:t>:</w:t>
      </w:r>
    </w:p>
    <w:p w:rsidR="008B03E8" w:rsidRDefault="008B03E8" w:rsidP="008B03E8">
      <w:pPr>
        <w:keepNext/>
      </w:pPr>
      <w:r w:rsidRPr="008B03E8">
        <w:rPr>
          <w:rStyle w:val="Heading3Char"/>
        </w:rPr>
        <w:lastRenderedPageBreak/>
        <w:drawing>
          <wp:inline distT="0" distB="0" distL="0" distR="0" wp14:anchorId="19D159AC" wp14:editId="38DB68C9">
            <wp:extent cx="5170888" cy="5892934"/>
            <wp:effectExtent l="0" t="0" r="0" b="0"/>
            <wp:docPr id="59" name="Picture 59" descr="A group of people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71607" cy="589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3E8" w:rsidRDefault="008B03E8" w:rsidP="008B03E8">
      <w:pPr>
        <w:pStyle w:val="Caption"/>
        <w:jc w:val="center"/>
      </w:pPr>
      <w:bookmarkStart w:id="30" w:name="_Ref4605449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bookmarkEnd w:id="30"/>
      <w:r>
        <w:t xml:space="preserve"> - Twelve light source </w:t>
      </w:r>
      <w:r w:rsidR="00093DB7">
        <w:t xml:space="preserve">origin </w:t>
      </w:r>
      <w:r>
        <w:t>classified images</w:t>
      </w:r>
    </w:p>
    <w:p w:rsidR="00E329FE" w:rsidRDefault="00E329FE" w:rsidP="00E329FE"/>
    <w:p w:rsidR="00E329FE" w:rsidRDefault="00E329FE" w:rsidP="00E329FE">
      <w:pPr>
        <w:pStyle w:val="Heading1"/>
      </w:pPr>
      <w:r>
        <w:t>Conclusion</w:t>
      </w:r>
    </w:p>
    <w:p w:rsidR="00E329FE" w:rsidRDefault="00E329FE" w:rsidP="00E329FE">
      <w:sdt>
        <w:sdtPr>
          <w:id w:val="1925072714"/>
          <w:placeholder>
            <w:docPart w:val="CD75BB4D8370594EB0B9DB08F60CC5B3"/>
          </w:placeholder>
          <w:temporary/>
          <w:showingPlcHdr/>
          <w15:appearance w15:val="hidden"/>
          <w:text/>
        </w:sdtPr>
        <w:sdtContent>
          <w:r>
            <w:t>[The first two heading levels get their own paragraph, as shown here.  Headings 3, 4, and 5 are run-in headings used at the beginning of the paragraph.]</w:t>
          </w:r>
        </w:sdtContent>
      </w:sdt>
    </w:p>
    <w:p w:rsidR="00E329FE" w:rsidRPr="00E329FE" w:rsidRDefault="00E329FE" w:rsidP="00E329FE"/>
    <w:sdt>
      <w:sdtPr>
        <w:rPr>
          <w:rFonts w:asciiTheme="minorHAnsi" w:eastAsiaTheme="minorEastAsia" w:hAnsiTheme="minorHAnsi" w:cstheme="minorBidi"/>
        </w:rPr>
        <w:id w:val="-573587230"/>
        <w:bibliography/>
      </w:sdtPr>
      <w:sdtContent>
        <w:p w:rsidR="005759D5" w:rsidRDefault="005759D5">
          <w:pPr>
            <w:pStyle w:val="SectionTitle"/>
            <w:rPr>
              <w:rFonts w:asciiTheme="minorHAnsi" w:eastAsiaTheme="minorEastAsia" w:hAnsiTheme="minorHAnsi" w:cstheme="minorBidi"/>
            </w:rPr>
          </w:pPr>
        </w:p>
        <w:sdt>
          <w:sdtPr>
            <w:id w:val="397326144"/>
            <w:docPartObj>
              <w:docPartGallery w:val="Bibliographies"/>
              <w:docPartUnique/>
            </w:docPartObj>
          </w:sdtPr>
          <w:sdtEndPr>
            <w:rPr>
              <w:rFonts w:asciiTheme="minorHAnsi" w:eastAsiaTheme="minorEastAsia" w:hAnsiTheme="minorHAnsi" w:cstheme="minorBidi"/>
              <w:b w:val="0"/>
              <w:bCs w:val="0"/>
            </w:rPr>
          </w:sdtEndPr>
          <w:sdtContent>
            <w:p w:rsidR="005759D5" w:rsidRDefault="005759D5">
              <w:pPr>
                <w:pStyle w:val="Heading1"/>
              </w:pPr>
              <w:r>
                <w:t>Bibliography</w:t>
              </w:r>
            </w:p>
            <w:sdt>
              <w:sdtPr>
                <w:id w:val="111145805"/>
                <w:bibliography/>
              </w:sdtPr>
              <w:sdtContent>
                <w:p w:rsidR="008B03E8" w:rsidRDefault="005759D5" w:rsidP="00F42AB7">
                  <w:pPr>
                    <w:rPr>
                      <w:noProof/>
                      <w:kern w:val="0"/>
                    </w:rPr>
                  </w:pPr>
                  <w:r>
                    <w:fldChar w:fldCharType="begin"/>
                  </w:r>
                  <w:r>
                    <w:instrText xml:space="preserve"> BIBLIOGRAPHY </w:instrText>
                  </w:r>
                  <w:r>
                    <w:fldChar w:fldCharType="separate"/>
                  </w:r>
                </w:p>
                <w:tbl>
                  <w:tblPr>
                    <w:tblW w:w="5000" w:type="pct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355"/>
                    <w:gridCol w:w="9005"/>
                  </w:tblGrid>
                  <w:tr w:rsidR="008B03E8">
                    <w:trPr>
                      <w:divId w:val="278756164"/>
                      <w:tblCellSpacing w:w="15" w:type="dxa"/>
                    </w:trPr>
                    <w:tc>
                      <w:tcPr>
                        <w:tcW w:w="50" w:type="pct"/>
                        <w:hideMark/>
                      </w:tcPr>
                      <w:p w:rsidR="008B03E8" w:rsidRDefault="008B03E8">
                        <w:pPr>
                          <w:pStyle w:val="Bibliography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 xml:space="preserve">[1] </w:t>
                        </w:r>
                      </w:p>
                    </w:tc>
                    <w:tc>
                      <w:tcPr>
                        <w:tcW w:w="0" w:type="auto"/>
                        <w:hideMark/>
                      </w:tcPr>
                      <w:p w:rsidR="008B03E8" w:rsidRDefault="008B03E8">
                        <w:pPr>
                          <w:pStyle w:val="Bibliography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>G. Colab, "https://research.google.com/colaboratory/faq.html," [Online]. [Accessed 10 07 2020].</w:t>
                        </w:r>
                      </w:p>
                    </w:tc>
                  </w:tr>
                  <w:tr w:rsidR="008B03E8">
                    <w:trPr>
                      <w:divId w:val="278756164"/>
                      <w:tblCellSpacing w:w="15" w:type="dxa"/>
                    </w:trPr>
                    <w:tc>
                      <w:tcPr>
                        <w:tcW w:w="50" w:type="pct"/>
                        <w:hideMark/>
                      </w:tcPr>
                      <w:p w:rsidR="008B03E8" w:rsidRDefault="008B03E8">
                        <w:pPr>
                          <w:pStyle w:val="Bibliography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 xml:space="preserve">[2] </w:t>
                        </w:r>
                      </w:p>
                    </w:tc>
                    <w:tc>
                      <w:tcPr>
                        <w:tcW w:w="0" w:type="auto"/>
                        <w:hideMark/>
                      </w:tcPr>
                      <w:p w:rsidR="008B03E8" w:rsidRDefault="008B03E8">
                        <w:pPr>
                          <w:pStyle w:val="Bibliography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>J. Le, "Towards Data Science," 7 10 2018. [Online]. Available: https://towardsdatascience.com/the-4-convolutional-neural-network-models-that-can-classify-your-fashion-images-9fe7f3e5399d. [Accessed 10 07 2020].</w:t>
                        </w:r>
                      </w:p>
                    </w:tc>
                  </w:tr>
                  <w:tr w:rsidR="008B03E8">
                    <w:trPr>
                      <w:divId w:val="278756164"/>
                      <w:tblCellSpacing w:w="15" w:type="dxa"/>
                    </w:trPr>
                    <w:tc>
                      <w:tcPr>
                        <w:tcW w:w="50" w:type="pct"/>
                        <w:hideMark/>
                      </w:tcPr>
                      <w:p w:rsidR="008B03E8" w:rsidRDefault="008B03E8">
                        <w:pPr>
                          <w:pStyle w:val="Bibliography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 xml:space="preserve">[3] </w:t>
                        </w:r>
                      </w:p>
                    </w:tc>
                    <w:tc>
                      <w:tcPr>
                        <w:tcW w:w="0" w:type="auto"/>
                        <w:hideMark/>
                      </w:tcPr>
                      <w:p w:rsidR="008B03E8" w:rsidRDefault="008B03E8">
                        <w:pPr>
                          <w:pStyle w:val="Bibliography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 xml:space="preserve">S. Hadap, J. Lopez-Moreno, E. Reinhard and D. Gutierrez, "Light source detection in photographs," in </w:t>
                        </w:r>
                        <w:r>
                          <w:rPr>
                            <w:i/>
                            <w:iCs/>
                            <w:noProof/>
                          </w:rPr>
                          <w:t>CEIG</w:t>
                        </w:r>
                        <w:r>
                          <w:rPr>
                            <w:noProof/>
                          </w:rPr>
                          <w:t xml:space="preserve">, San Sebastián, 2009. </w:t>
                        </w:r>
                      </w:p>
                    </w:tc>
                  </w:tr>
                  <w:tr w:rsidR="008B03E8">
                    <w:trPr>
                      <w:divId w:val="278756164"/>
                      <w:tblCellSpacing w:w="15" w:type="dxa"/>
                    </w:trPr>
                    <w:tc>
                      <w:tcPr>
                        <w:tcW w:w="50" w:type="pct"/>
                        <w:hideMark/>
                      </w:tcPr>
                      <w:p w:rsidR="008B03E8" w:rsidRDefault="008B03E8">
                        <w:pPr>
                          <w:pStyle w:val="Bibliography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 xml:space="preserve">[4] </w:t>
                        </w:r>
                      </w:p>
                    </w:tc>
                    <w:tc>
                      <w:tcPr>
                        <w:tcW w:w="0" w:type="auto"/>
                        <w:hideMark/>
                      </w:tcPr>
                      <w:p w:rsidR="008B03E8" w:rsidRDefault="008B03E8">
                        <w:pPr>
                          <w:pStyle w:val="Bibliography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 xml:space="preserve">F. M. Last Name, "Article Title," </w:t>
                        </w:r>
                        <w:r>
                          <w:rPr>
                            <w:i/>
                            <w:iCs/>
                            <w:noProof/>
                          </w:rPr>
                          <w:t xml:space="preserve">Journal Title, </w:t>
                        </w:r>
                        <w:r>
                          <w:rPr>
                            <w:noProof/>
                          </w:rPr>
                          <w:t xml:space="preserve">pp. Pages From - To, Year. </w:t>
                        </w:r>
                      </w:p>
                    </w:tc>
                  </w:tr>
                  <w:tr w:rsidR="008B03E8">
                    <w:trPr>
                      <w:divId w:val="278756164"/>
                      <w:tblCellSpacing w:w="15" w:type="dxa"/>
                    </w:trPr>
                    <w:tc>
                      <w:tcPr>
                        <w:tcW w:w="50" w:type="pct"/>
                        <w:hideMark/>
                      </w:tcPr>
                      <w:p w:rsidR="008B03E8" w:rsidRDefault="008B03E8">
                        <w:pPr>
                          <w:pStyle w:val="Bibliography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 xml:space="preserve">[5] </w:t>
                        </w:r>
                      </w:p>
                    </w:tc>
                    <w:tc>
                      <w:tcPr>
                        <w:tcW w:w="0" w:type="auto"/>
                        <w:hideMark/>
                      </w:tcPr>
                      <w:p w:rsidR="008B03E8" w:rsidRDefault="008B03E8">
                        <w:pPr>
                          <w:pStyle w:val="Bibliography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t xml:space="preserve">F. M. Last Name, Book Title, City Name: Publisher Name, Year. </w:t>
                        </w:r>
                      </w:p>
                    </w:tc>
                  </w:tr>
                </w:tbl>
                <w:p w:rsidR="008B03E8" w:rsidRDefault="008B03E8">
                  <w:pPr>
                    <w:divId w:val="278756164"/>
                    <w:rPr>
                      <w:rFonts w:eastAsia="Times New Roman"/>
                      <w:noProof/>
                    </w:rPr>
                  </w:pPr>
                </w:p>
                <w:p w:rsidR="005759D5" w:rsidRDefault="005759D5" w:rsidP="00F42AB7">
                  <w:r>
                    <w:rPr>
                      <w:b/>
                      <w:bCs/>
                      <w:noProof/>
                    </w:rPr>
                    <w:fldChar w:fldCharType="end"/>
                  </w:r>
                </w:p>
              </w:sdtContent>
            </w:sdt>
          </w:sdtContent>
        </w:sdt>
        <w:p w:rsidR="00452975" w:rsidRDefault="00FD7CF4" w:rsidP="005759D5">
          <w:pPr>
            <w:pStyle w:val="Bibliography"/>
            <w:ind w:left="0" w:firstLine="0"/>
          </w:pPr>
        </w:p>
        <w:bookmarkEnd w:id="29" w:displacedByCustomXml="next"/>
      </w:sdtContent>
    </w:sdt>
    <w:p w:rsidR="00452975" w:rsidRDefault="0016298E">
      <w:pPr>
        <w:pStyle w:val="SectionTitle"/>
      </w:pPr>
      <w:r>
        <w:lastRenderedPageBreak/>
        <w:t xml:space="preserve">Appendix I </w:t>
      </w:r>
      <w:r w:rsidR="00D14757">
        <w:t>–</w:t>
      </w:r>
      <w:r>
        <w:t xml:space="preserve"> </w:t>
      </w:r>
      <w:r w:rsidR="00D14757">
        <w:t>Notebooks</w:t>
      </w:r>
    </w:p>
    <w:p w:rsidR="00D14757" w:rsidRPr="00D14757" w:rsidRDefault="00D14757" w:rsidP="00D14757"/>
    <w:sectPr w:rsidR="00D14757" w:rsidRPr="00D14757">
      <w:headerReference w:type="default" r:id="rId33"/>
      <w:headerReference w:type="first" r:id="rId34"/>
      <w:footnotePr>
        <w:pos w:val="beneathText"/>
      </w:footnotePr>
      <w:pgSz w:w="12240" w:h="15840" w:code="1"/>
      <w:pgMar w:top="1440" w:right="1440" w:bottom="1440" w:left="1440" w:header="720" w:footer="720" w:gutter="0"/>
      <w:cols w:space="720"/>
      <w:titlePg/>
      <w:docGrid w:linePitch="360"/>
      <w15:footnoteColumns w:val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3F1C90" w:rsidRDefault="003F1C90">
      <w:pPr>
        <w:spacing w:line="240" w:lineRule="auto"/>
      </w:pPr>
      <w:r>
        <w:separator/>
      </w:r>
    </w:p>
  </w:endnote>
  <w:endnote w:type="continuationSeparator" w:id="0">
    <w:p w:rsidR="003F1C90" w:rsidRDefault="003F1C9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00000000" w:usb2="0001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altName w:val="Calibri"/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3F1C90" w:rsidRDefault="003F1C90">
      <w:pPr>
        <w:spacing w:line="240" w:lineRule="auto"/>
      </w:pPr>
      <w:r>
        <w:separator/>
      </w:r>
    </w:p>
  </w:footnote>
  <w:footnote w:type="continuationSeparator" w:id="0">
    <w:p w:rsidR="003F1C90" w:rsidRDefault="003F1C9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DD0578" w:rsidRDefault="008B03E8">
    <w:pPr>
      <w:pStyle w:val="Header"/>
    </w:pPr>
    <w:sdt>
      <w:sdtPr>
        <w:alias w:val="Running head"/>
        <w:tag w:val=""/>
        <w:id w:val="1072628492"/>
        <w:placeholder>
          <w:docPart w:val="2BD2BD226AA59B4C835C6BE75D7DB47A"/>
        </w:placeholder>
        <w:dataBinding w:prefixMappings="xmlns:ns0='http://schemas.microsoft.com/office/2006/coverPageProps' " w:xpath="/ns0:CoverPageProperties[1]/ns0:Abstract[1]" w:storeItemID="{55AF091B-3C7A-41E3-B477-F2FDAA23CFDA}"/>
        <w15:appearance w15:val="hidden"/>
        <w:text/>
      </w:sdtPr>
      <w:sdtContent>
        <w:r>
          <w:t xml:space="preserve">Pose and light source </w:t>
        </w:r>
        <w:r w:rsidR="00A50DE5">
          <w:t>l</w:t>
        </w:r>
        <w:r w:rsidRPr="008B03E8">
          <w:t xml:space="preserve">abeling and </w:t>
        </w:r>
        <w:r w:rsidR="00A50DE5">
          <w:t>c</w:t>
        </w:r>
        <w:r w:rsidRPr="008B03E8">
          <w:t xml:space="preserve">lassification on </w:t>
        </w:r>
        <w:proofErr w:type="spellStart"/>
        <w:r w:rsidRPr="008B03E8">
          <w:t>Celeba</w:t>
        </w:r>
        <w:proofErr w:type="spellEnd"/>
      </w:sdtContent>
    </w:sdt>
    <w:r w:rsidR="00DD0578">
      <w:rPr>
        <w:rStyle w:val="Strong"/>
      </w:rPr>
      <w:t xml:space="preserve"> </w:t>
    </w:r>
    <w:r w:rsidR="00DD0578">
      <w:rPr>
        <w:rStyle w:val="Strong"/>
      </w:rPr>
      <w:ptab w:relativeTo="margin" w:alignment="right" w:leader="none"/>
    </w:r>
    <w:r w:rsidR="00DD0578">
      <w:rPr>
        <w:rStyle w:val="Strong"/>
      </w:rPr>
      <w:fldChar w:fldCharType="begin"/>
    </w:r>
    <w:r w:rsidR="00DD0578">
      <w:rPr>
        <w:rStyle w:val="Strong"/>
      </w:rPr>
      <w:instrText xml:space="preserve"> PAGE   \* MERGEFORMAT </w:instrText>
    </w:r>
    <w:r w:rsidR="00DD0578">
      <w:rPr>
        <w:rStyle w:val="Strong"/>
      </w:rPr>
      <w:fldChar w:fldCharType="separate"/>
    </w:r>
    <w:r w:rsidR="00DD0578">
      <w:rPr>
        <w:rStyle w:val="Strong"/>
        <w:noProof/>
      </w:rPr>
      <w:t>9</w:t>
    </w:r>
    <w:r w:rsidR="00DD0578">
      <w:rPr>
        <w:rStyle w:val="Strong"/>
        <w:noProof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DD0578" w:rsidRDefault="00DD0578">
    <w:pPr>
      <w:pStyle w:val="Header"/>
      <w:rPr>
        <w:rStyle w:val="Strong"/>
      </w:rPr>
    </w:pPr>
    <w:r>
      <w:t xml:space="preserve">Labeling and Classification on </w:t>
    </w:r>
    <w:proofErr w:type="spellStart"/>
    <w:r>
      <w:t>Celeba</w:t>
    </w:r>
    <w:proofErr w:type="spellEnd"/>
    <w:r>
      <w:rPr>
        <w:rStyle w:val="Strong"/>
      </w:rPr>
      <w:ptab w:relativeTo="margin" w:alignment="right" w:leader="none"/>
    </w:r>
    <w:r>
      <w:rPr>
        <w:rStyle w:val="Strong"/>
      </w:rPr>
      <w:fldChar w:fldCharType="begin"/>
    </w:r>
    <w:r>
      <w:rPr>
        <w:rStyle w:val="Strong"/>
      </w:rPr>
      <w:instrText xml:space="preserve"> PAGE   \* MERGEFORMAT </w:instrText>
    </w:r>
    <w:r>
      <w:rPr>
        <w:rStyle w:val="Strong"/>
      </w:rPr>
      <w:fldChar w:fldCharType="separate"/>
    </w:r>
    <w:r>
      <w:rPr>
        <w:rStyle w:val="Strong"/>
        <w:noProof/>
      </w:rPr>
      <w:t>1</w:t>
    </w:r>
    <w:r>
      <w:rPr>
        <w:rStyle w:val="Strong"/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6ED08D94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D5203EE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9984C7A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4D2CA3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7BCEBA6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D386FFE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73A80FE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AB0806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6E00290"/>
    <w:lvl w:ilvl="0">
      <w:start w:val="1"/>
      <w:numFmt w:val="decimal"/>
      <w:pStyle w:val="ListNumb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D6FC344C"/>
    <w:lvl w:ilvl="0">
      <w:start w:val="1"/>
      <w:numFmt w:val="bullet"/>
      <w:pStyle w:val="List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10" w15:restartNumberingAfterBreak="0">
    <w:nsid w:val="33BA16E8"/>
    <w:multiLevelType w:val="hybridMultilevel"/>
    <w:tmpl w:val="EBC6B8A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40146F1"/>
    <w:multiLevelType w:val="multilevel"/>
    <w:tmpl w:val="A476C0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D0D587E"/>
    <w:multiLevelType w:val="multilevel"/>
    <w:tmpl w:val="40FC98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28D65AB"/>
    <w:multiLevelType w:val="hybridMultilevel"/>
    <w:tmpl w:val="2C6EF87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9"/>
    <w:lvlOverride w:ilvl="0">
      <w:startOverride w:val="1"/>
    </w:lvlOverride>
  </w:num>
  <w:num w:numId="12">
    <w:abstractNumId w:val="11"/>
  </w:num>
  <w:num w:numId="13">
    <w:abstractNumId w:val="12"/>
  </w:num>
  <w:num w:numId="14">
    <w:abstractNumId w:val="10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244"/>
    <w:rsid w:val="00000FA8"/>
    <w:rsid w:val="00035D1C"/>
    <w:rsid w:val="00067B37"/>
    <w:rsid w:val="00093DB7"/>
    <w:rsid w:val="000A1011"/>
    <w:rsid w:val="00127B65"/>
    <w:rsid w:val="00130FFE"/>
    <w:rsid w:val="0016298E"/>
    <w:rsid w:val="001765B5"/>
    <w:rsid w:val="0018308F"/>
    <w:rsid w:val="001B3D0B"/>
    <w:rsid w:val="001C6216"/>
    <w:rsid w:val="001D07E0"/>
    <w:rsid w:val="001E5F17"/>
    <w:rsid w:val="001F503D"/>
    <w:rsid w:val="001F6DA8"/>
    <w:rsid w:val="00216FFA"/>
    <w:rsid w:val="002216A7"/>
    <w:rsid w:val="00237296"/>
    <w:rsid w:val="0025130F"/>
    <w:rsid w:val="002F7D71"/>
    <w:rsid w:val="0032129F"/>
    <w:rsid w:val="003638FF"/>
    <w:rsid w:val="00390CEB"/>
    <w:rsid w:val="003A27EA"/>
    <w:rsid w:val="003A6F9C"/>
    <w:rsid w:val="003A71D2"/>
    <w:rsid w:val="003F1C90"/>
    <w:rsid w:val="003F700F"/>
    <w:rsid w:val="003F70EC"/>
    <w:rsid w:val="004033BA"/>
    <w:rsid w:val="00452975"/>
    <w:rsid w:val="004921A0"/>
    <w:rsid w:val="004C79DD"/>
    <w:rsid w:val="004F3553"/>
    <w:rsid w:val="00561299"/>
    <w:rsid w:val="005759D5"/>
    <w:rsid w:val="00584DA8"/>
    <w:rsid w:val="005D71D1"/>
    <w:rsid w:val="005F4715"/>
    <w:rsid w:val="0062192A"/>
    <w:rsid w:val="00632D22"/>
    <w:rsid w:val="006A1860"/>
    <w:rsid w:val="00732637"/>
    <w:rsid w:val="007443DE"/>
    <w:rsid w:val="00754AB5"/>
    <w:rsid w:val="007836D0"/>
    <w:rsid w:val="00797C1F"/>
    <w:rsid w:val="007A3A96"/>
    <w:rsid w:val="007C1F18"/>
    <w:rsid w:val="00883158"/>
    <w:rsid w:val="00893BD1"/>
    <w:rsid w:val="008A50FC"/>
    <w:rsid w:val="008B03E8"/>
    <w:rsid w:val="008E3596"/>
    <w:rsid w:val="00927AED"/>
    <w:rsid w:val="009314CE"/>
    <w:rsid w:val="0093435A"/>
    <w:rsid w:val="00982E9B"/>
    <w:rsid w:val="0099002F"/>
    <w:rsid w:val="0099666E"/>
    <w:rsid w:val="009B0F22"/>
    <w:rsid w:val="00A50DE5"/>
    <w:rsid w:val="00AA30FB"/>
    <w:rsid w:val="00C41E94"/>
    <w:rsid w:val="00C9157B"/>
    <w:rsid w:val="00CD5343"/>
    <w:rsid w:val="00CE12E5"/>
    <w:rsid w:val="00D11F28"/>
    <w:rsid w:val="00D14757"/>
    <w:rsid w:val="00D46244"/>
    <w:rsid w:val="00D61E5F"/>
    <w:rsid w:val="00DC4B77"/>
    <w:rsid w:val="00DD0578"/>
    <w:rsid w:val="00E04230"/>
    <w:rsid w:val="00E16DF6"/>
    <w:rsid w:val="00E329FE"/>
    <w:rsid w:val="00E35A86"/>
    <w:rsid w:val="00E56D46"/>
    <w:rsid w:val="00E719BD"/>
    <w:rsid w:val="00E82715"/>
    <w:rsid w:val="00E87BC6"/>
    <w:rsid w:val="00ED0D60"/>
    <w:rsid w:val="00ED3519"/>
    <w:rsid w:val="00EF5590"/>
    <w:rsid w:val="00F251F5"/>
    <w:rsid w:val="00F41C42"/>
    <w:rsid w:val="00F426E3"/>
    <w:rsid w:val="00F42AB7"/>
    <w:rsid w:val="00F6003C"/>
    <w:rsid w:val="00F771A9"/>
    <w:rsid w:val="00F934DD"/>
    <w:rsid w:val="00FA4C26"/>
    <w:rsid w:val="00FB0EEB"/>
    <w:rsid w:val="00FD7CF4"/>
    <w:rsid w:val="00FF7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18A9BC96"/>
  <w15:chartTrackingRefBased/>
  <w15:docId w15:val="{DCF61754-C592-624E-86D5-4C2BC9393F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3" w:unhideWhenUsed="1" w:qFormat="1"/>
    <w:lsdException w:name="heading 3" w:semiHidden="1" w:uiPriority="3" w:unhideWhenUsed="1" w:qFormat="1"/>
    <w:lsdException w:name="heading 4" w:semiHidden="1" w:uiPriority="3" w:unhideWhenUsed="1" w:qFormat="1"/>
    <w:lsdException w:name="heading 5" w:semiHidden="1" w:uiPriority="3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8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kern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ind w:firstLine="0"/>
      <w:jc w:val="center"/>
      <w:outlineLvl w:val="0"/>
    </w:pPr>
    <w:rPr>
      <w:rFonts w:asciiTheme="majorHAnsi" w:eastAsiaTheme="majorEastAsia" w:hAnsiTheme="majorHAnsi" w:cstheme="majorBidi"/>
      <w:b/>
      <w:bCs/>
    </w:rPr>
  </w:style>
  <w:style w:type="paragraph" w:styleId="Heading2">
    <w:name w:val="heading 2"/>
    <w:basedOn w:val="Normal"/>
    <w:next w:val="Normal"/>
    <w:link w:val="Heading2Char"/>
    <w:uiPriority w:val="4"/>
    <w:unhideWhenUsed/>
    <w:qFormat/>
    <w:pPr>
      <w:keepNext/>
      <w:keepLines/>
      <w:ind w:firstLine="0"/>
      <w:outlineLvl w:val="1"/>
    </w:pPr>
    <w:rPr>
      <w:rFonts w:asciiTheme="majorHAnsi" w:eastAsiaTheme="majorEastAsia" w:hAnsiTheme="majorHAnsi" w:cstheme="majorBidi"/>
      <w:b/>
      <w:bCs/>
    </w:rPr>
  </w:style>
  <w:style w:type="paragraph" w:styleId="Heading3">
    <w:name w:val="heading 3"/>
    <w:basedOn w:val="Normal"/>
    <w:next w:val="Normal"/>
    <w:link w:val="Heading3Char"/>
    <w:uiPriority w:val="4"/>
    <w:unhideWhenUsed/>
    <w:qFormat/>
    <w:pPr>
      <w:keepNext/>
      <w:keepLines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4"/>
    <w:unhideWhenUsed/>
    <w:qFormat/>
    <w:pPr>
      <w:keepNext/>
      <w:keepLines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4"/>
    <w:unhideWhenUsed/>
    <w:qFormat/>
    <w:pPr>
      <w:keepNext/>
      <w:keepLines/>
      <w:outlineLvl w:val="4"/>
    </w:pPr>
    <w:rPr>
      <w:rFonts w:asciiTheme="majorHAnsi" w:eastAsiaTheme="majorEastAsia" w:hAnsiTheme="majorHAnsi" w:cstheme="majorBidi"/>
      <w:i/>
      <w:iCs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pPr>
      <w:keepNext/>
      <w:keepLines/>
      <w:spacing w:before="40"/>
      <w:ind w:firstLine="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pPr>
      <w:keepNext/>
      <w:keepLines/>
      <w:spacing w:before="40"/>
      <w:ind w:firstLine="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pPr>
      <w:keepNext/>
      <w:keepLines/>
      <w:spacing w:before="40"/>
      <w:ind w:firstLine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pPr>
      <w:keepNext/>
      <w:keepLines/>
      <w:spacing w:before="40"/>
      <w:ind w:firstLine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ectionTitle">
    <w:name w:val="Section Title"/>
    <w:basedOn w:val="Normal"/>
    <w:next w:val="Normal"/>
    <w:uiPriority w:val="2"/>
    <w:qFormat/>
    <w:pPr>
      <w:pageBreakBefore/>
      <w:ind w:firstLine="0"/>
      <w:jc w:val="center"/>
      <w:outlineLvl w:val="0"/>
    </w:pPr>
    <w:rPr>
      <w:rFonts w:asciiTheme="majorHAnsi" w:eastAsiaTheme="majorEastAsia" w:hAnsiTheme="majorHAnsi" w:cstheme="majorBidi"/>
    </w:rPr>
  </w:style>
  <w:style w:type="paragraph" w:styleId="Header">
    <w:name w:val="header"/>
    <w:basedOn w:val="Normal"/>
    <w:link w:val="HeaderChar"/>
    <w:uiPriority w:val="99"/>
    <w:unhideWhenUsed/>
    <w:qFormat/>
    <w:pPr>
      <w:spacing w:line="240" w:lineRule="auto"/>
      <w:ind w:firstLine="0"/>
    </w:pPr>
  </w:style>
  <w:style w:type="character" w:customStyle="1" w:styleId="HeaderChar">
    <w:name w:val="Header Char"/>
    <w:basedOn w:val="DefaultParagraphFont"/>
    <w:link w:val="Header"/>
    <w:uiPriority w:val="99"/>
    <w:rPr>
      <w:kern w:val="24"/>
    </w:rPr>
  </w:style>
  <w:style w:type="character" w:styleId="Strong">
    <w:name w:val="Strong"/>
    <w:basedOn w:val="DefaultParagraphFont"/>
    <w:uiPriority w:val="22"/>
    <w:unhideWhenUsed/>
    <w:qFormat/>
    <w:rPr>
      <w:b w:val="0"/>
      <w:bCs w:val="0"/>
      <w:caps/>
      <w:smallCaps w:val="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NoSpacing">
    <w:name w:val="No Spacing"/>
    <w:aliases w:val="No Indent"/>
    <w:uiPriority w:val="3"/>
    <w:qFormat/>
    <w:pPr>
      <w:ind w:firstLine="0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kern w:val="24"/>
    </w:rPr>
  </w:style>
  <w:style w:type="character" w:customStyle="1" w:styleId="Heading2Char">
    <w:name w:val="Heading 2 Char"/>
    <w:basedOn w:val="DefaultParagraphFont"/>
    <w:link w:val="Heading2"/>
    <w:uiPriority w:val="4"/>
    <w:rPr>
      <w:rFonts w:asciiTheme="majorHAnsi" w:eastAsiaTheme="majorEastAsia" w:hAnsiTheme="majorHAnsi" w:cstheme="majorBidi"/>
      <w:b/>
      <w:bCs/>
      <w:kern w:val="24"/>
    </w:rPr>
  </w:style>
  <w:style w:type="paragraph" w:styleId="Title">
    <w:name w:val="Title"/>
    <w:basedOn w:val="Normal"/>
    <w:next w:val="Normal"/>
    <w:link w:val="TitleChar"/>
    <w:uiPriority w:val="1"/>
    <w:qFormat/>
    <w:pPr>
      <w:spacing w:before="2400"/>
      <w:ind w:firstLine="0"/>
      <w:contextualSpacing/>
      <w:jc w:val="center"/>
    </w:pPr>
    <w:rPr>
      <w:rFonts w:asciiTheme="majorHAnsi" w:eastAsiaTheme="majorEastAsia" w:hAnsiTheme="majorHAnsi" w:cstheme="majorBidi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kern w:val="24"/>
    </w:rPr>
  </w:style>
  <w:style w:type="character" w:styleId="Emphasis">
    <w:name w:val="Emphasis"/>
    <w:basedOn w:val="DefaultParagraphFont"/>
    <w:uiPriority w:val="20"/>
    <w:unhideWhenUsed/>
    <w:qFormat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4"/>
    <w:rPr>
      <w:rFonts w:asciiTheme="majorHAnsi" w:eastAsiaTheme="majorEastAsia" w:hAnsiTheme="majorHAnsi" w:cstheme="majorBidi"/>
      <w:b/>
      <w:bCs/>
      <w:kern w:val="24"/>
    </w:rPr>
  </w:style>
  <w:style w:type="character" w:customStyle="1" w:styleId="Heading4Char">
    <w:name w:val="Heading 4 Char"/>
    <w:basedOn w:val="DefaultParagraphFont"/>
    <w:link w:val="Heading4"/>
    <w:uiPriority w:val="4"/>
    <w:rPr>
      <w:rFonts w:asciiTheme="majorHAnsi" w:eastAsiaTheme="majorEastAsia" w:hAnsiTheme="majorHAnsi" w:cstheme="majorBidi"/>
      <w:b/>
      <w:bCs/>
      <w:i/>
      <w:iCs/>
      <w:kern w:val="24"/>
    </w:rPr>
  </w:style>
  <w:style w:type="character" w:customStyle="1" w:styleId="Heading5Char">
    <w:name w:val="Heading 5 Char"/>
    <w:basedOn w:val="DefaultParagraphFont"/>
    <w:link w:val="Heading5"/>
    <w:uiPriority w:val="4"/>
    <w:rPr>
      <w:rFonts w:asciiTheme="majorHAnsi" w:eastAsiaTheme="majorEastAsia" w:hAnsiTheme="majorHAnsi" w:cstheme="majorBidi"/>
      <w:i/>
      <w:iCs/>
      <w:kern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  <w:ind w:firstLin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kern w:val="24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qFormat/>
    <w:pPr>
      <w:ind w:left="720" w:hanging="720"/>
    </w:pPr>
  </w:style>
  <w:style w:type="paragraph" w:styleId="BlockText">
    <w:name w:val="Block Text"/>
    <w:basedOn w:val="Normal"/>
    <w:uiPriority w:val="99"/>
    <w:semiHidden/>
    <w:unhideWhenUsed/>
    <w:pPr>
      <w:pBdr>
        <w:top w:val="single" w:sz="2" w:space="10" w:color="DDDDDD" w:themeColor="accent1" w:shadow="1"/>
        <w:left w:val="single" w:sz="2" w:space="10" w:color="DDDDDD" w:themeColor="accent1" w:shadow="1"/>
        <w:bottom w:val="single" w:sz="2" w:space="10" w:color="DDDDDD" w:themeColor="accent1" w:shadow="1"/>
        <w:right w:val="single" w:sz="2" w:space="10" w:color="DDDDDD" w:themeColor="accent1" w:shadow="1"/>
      </w:pBdr>
      <w:ind w:left="1152" w:right="1152" w:firstLine="0"/>
    </w:pPr>
    <w:rPr>
      <w:i/>
      <w:iCs/>
      <w:color w:val="DDDDDD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/>
      <w:ind w:firstLine="0"/>
    </w:pPr>
  </w:style>
  <w:style w:type="character" w:customStyle="1" w:styleId="BodyTextChar">
    <w:name w:val="Body Text Char"/>
    <w:basedOn w:val="DefaultParagraphFont"/>
    <w:link w:val="BodyText"/>
    <w:uiPriority w:val="99"/>
    <w:semiHidden/>
    <w:rPr>
      <w:kern w:val="24"/>
    </w:rPr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/>
      <w:ind w:firstLine="0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Pr>
      <w:kern w:val="24"/>
    </w:rPr>
  </w:style>
  <w:style w:type="paragraph" w:styleId="BodyText3">
    <w:name w:val="Body Text 3"/>
    <w:basedOn w:val="Normal"/>
    <w:link w:val="BodyText3Char"/>
    <w:uiPriority w:val="99"/>
    <w:semiHidden/>
    <w:unhideWhenUsed/>
    <w:pPr>
      <w:spacing w:after="120"/>
      <w:ind w:firstLine="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Pr>
      <w:kern w:val="24"/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Pr>
      <w:kern w:val="24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 w:firstLine="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Pr>
      <w:kern w:val="24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Pr>
      <w:kern w:val="24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/>
      <w:ind w:left="360" w:firstLine="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Pr>
      <w:kern w:val="24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pPr>
      <w:spacing w:after="120"/>
      <w:ind w:left="360" w:firstLine="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Pr>
      <w:kern w:val="24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00" w:line="240" w:lineRule="auto"/>
      <w:ind w:firstLine="0"/>
    </w:pPr>
    <w:rPr>
      <w:i/>
      <w:iCs/>
      <w:color w:val="000000" w:themeColor="text2"/>
      <w:sz w:val="18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pPr>
      <w:spacing w:line="240" w:lineRule="auto"/>
      <w:ind w:left="4320" w:firstLine="0"/>
    </w:pPr>
  </w:style>
  <w:style w:type="character" w:customStyle="1" w:styleId="ClosingChar">
    <w:name w:val="Closing Char"/>
    <w:basedOn w:val="DefaultParagraphFont"/>
    <w:link w:val="Closing"/>
    <w:uiPriority w:val="99"/>
    <w:semiHidden/>
    <w:rPr>
      <w:kern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  <w:ind w:firstLine="0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kern w:val="24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kern w:val="24"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pPr>
      <w:ind w:firstLine="0"/>
    </w:pPr>
  </w:style>
  <w:style w:type="character" w:customStyle="1" w:styleId="DateChar">
    <w:name w:val="Date Char"/>
    <w:basedOn w:val="DefaultParagraphFont"/>
    <w:link w:val="Date"/>
    <w:uiPriority w:val="99"/>
    <w:semiHidden/>
    <w:rPr>
      <w:kern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pPr>
      <w:spacing w:line="240" w:lineRule="auto"/>
      <w:ind w:firstLine="0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Segoe UI" w:hAnsi="Segoe UI" w:cs="Segoe UI"/>
      <w:kern w:val="24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pPr>
      <w:spacing w:line="240" w:lineRule="auto"/>
      <w:ind w:firstLine="0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Pr>
      <w:kern w:val="24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kern w:val="24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line="240" w:lineRule="auto"/>
      <w:ind w:left="2880" w:firstLine="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unhideWhenUsed/>
    <w:pPr>
      <w:spacing w:line="240" w:lineRule="auto"/>
      <w:ind w:firstLine="0"/>
    </w:pPr>
    <w:rPr>
      <w:rFonts w:asciiTheme="majorHAnsi" w:eastAsiaTheme="majorEastAsia" w:hAnsiTheme="majorHAnsi" w:cstheme="majorBidi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  <w:ind w:firstLine="0"/>
    </w:pPr>
  </w:style>
  <w:style w:type="character" w:customStyle="1" w:styleId="FooterChar">
    <w:name w:val="Footer Char"/>
    <w:basedOn w:val="DefaultParagraphFont"/>
    <w:link w:val="Footer"/>
    <w:uiPriority w:val="99"/>
    <w:rPr>
      <w:kern w:val="24"/>
    </w:rPr>
  </w:style>
  <w:style w:type="table" w:styleId="TableGrid">
    <w:name w:val="Table Grid"/>
    <w:basedOn w:val="TableNormal"/>
    <w:uiPriority w:val="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6E6E6E" w:themeColor="accent1" w:themeShade="7F"/>
      <w:kern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6E6E6E" w:themeColor="accent1" w:themeShade="7F"/>
      <w:kern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72727" w:themeColor="text1" w:themeTint="D8"/>
      <w:kern w:val="24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72727" w:themeColor="text1" w:themeTint="D8"/>
      <w:kern w:val="24"/>
      <w:sz w:val="21"/>
      <w:szCs w:val="21"/>
    </w:rPr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line="240" w:lineRule="auto"/>
      <w:ind w:firstLine="0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  <w:kern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spacing w:line="240" w:lineRule="auto"/>
      <w:ind w:firstLine="0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nsolas" w:hAnsi="Consolas" w:cs="Consolas"/>
      <w:kern w:val="24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line="240" w:lineRule="auto"/>
      <w:ind w:left="240" w:firstLine="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line="240" w:lineRule="auto"/>
      <w:ind w:left="480" w:firstLine="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line="240" w:lineRule="auto"/>
      <w:ind w:left="720" w:firstLine="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line="240" w:lineRule="auto"/>
      <w:ind w:left="960" w:firstLine="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line="240" w:lineRule="auto"/>
      <w:ind w:left="1200" w:firstLine="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line="240" w:lineRule="auto"/>
      <w:ind w:left="1440" w:firstLine="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line="240" w:lineRule="auto"/>
      <w:ind w:left="1680" w:firstLine="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line="240" w:lineRule="auto"/>
      <w:ind w:left="1920" w:firstLine="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line="240" w:lineRule="auto"/>
      <w:ind w:left="2160" w:firstLine="0"/>
    </w:pPr>
  </w:style>
  <w:style w:type="paragraph" w:styleId="IndexHeading">
    <w:name w:val="index heading"/>
    <w:basedOn w:val="Normal"/>
    <w:next w:val="Index1"/>
    <w:uiPriority w:val="99"/>
    <w:semiHidden/>
    <w:unhideWhenUsed/>
    <w:pPr>
      <w:ind w:firstLine="0"/>
    </w:pPr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pBdr>
        <w:top w:val="single" w:sz="4" w:space="10" w:color="DDDDDD" w:themeColor="accent1"/>
        <w:bottom w:val="single" w:sz="4" w:space="10" w:color="DDDDDD" w:themeColor="accent1"/>
      </w:pBdr>
      <w:spacing w:before="360" w:after="360"/>
      <w:ind w:left="864" w:right="864" w:firstLine="0"/>
      <w:jc w:val="center"/>
    </w:pPr>
    <w:rPr>
      <w:i/>
      <w:iCs/>
      <w:color w:val="DDDDD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color w:val="DDDDDD" w:themeColor="accent1"/>
      <w:kern w:val="24"/>
    </w:rPr>
  </w:style>
  <w:style w:type="paragraph" w:styleId="List">
    <w:name w:val="List"/>
    <w:basedOn w:val="Normal"/>
    <w:uiPriority w:val="99"/>
    <w:semiHidden/>
    <w:unhideWhenUsed/>
    <w:pPr>
      <w:ind w:left="360" w:firstLine="0"/>
      <w:contextualSpacing/>
    </w:pPr>
  </w:style>
  <w:style w:type="paragraph" w:styleId="List2">
    <w:name w:val="List 2"/>
    <w:basedOn w:val="Normal"/>
    <w:uiPriority w:val="99"/>
    <w:semiHidden/>
    <w:unhideWhenUsed/>
    <w:pPr>
      <w:ind w:left="720" w:firstLine="0"/>
      <w:contextualSpacing/>
    </w:pPr>
  </w:style>
  <w:style w:type="paragraph" w:styleId="List3">
    <w:name w:val="List 3"/>
    <w:basedOn w:val="Normal"/>
    <w:uiPriority w:val="99"/>
    <w:semiHidden/>
    <w:unhideWhenUsed/>
    <w:pPr>
      <w:ind w:left="1080" w:firstLine="0"/>
      <w:contextualSpacing/>
    </w:pPr>
  </w:style>
  <w:style w:type="paragraph" w:styleId="List4">
    <w:name w:val="List 4"/>
    <w:basedOn w:val="Normal"/>
    <w:uiPriority w:val="99"/>
    <w:semiHidden/>
    <w:unhideWhenUsed/>
    <w:pPr>
      <w:ind w:left="1440" w:firstLine="0"/>
      <w:contextualSpacing/>
    </w:pPr>
  </w:style>
  <w:style w:type="paragraph" w:styleId="List5">
    <w:name w:val="List 5"/>
    <w:basedOn w:val="Normal"/>
    <w:uiPriority w:val="99"/>
    <w:semiHidden/>
    <w:unhideWhenUsed/>
    <w:pPr>
      <w:ind w:left="1800" w:firstLine="0"/>
      <w:contextualSpacing/>
    </w:pPr>
  </w:style>
  <w:style w:type="paragraph" w:styleId="ListBullet">
    <w:name w:val="List Bullet"/>
    <w:basedOn w:val="Normal"/>
    <w:uiPriority w:val="9"/>
    <w:unhideWhenUsed/>
    <w:qFormat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pPr>
      <w:numPr>
        <w:numId w:val="2"/>
      </w:numPr>
      <w:ind w:firstLine="0"/>
      <w:contextualSpacing/>
    </w:pPr>
  </w:style>
  <w:style w:type="paragraph" w:styleId="ListBullet3">
    <w:name w:val="List Bullet 3"/>
    <w:basedOn w:val="Normal"/>
    <w:uiPriority w:val="99"/>
    <w:semiHidden/>
    <w:unhideWhenUsed/>
    <w:pPr>
      <w:numPr>
        <w:numId w:val="3"/>
      </w:numPr>
      <w:ind w:firstLine="0"/>
      <w:contextualSpacing/>
    </w:pPr>
  </w:style>
  <w:style w:type="paragraph" w:styleId="ListBullet4">
    <w:name w:val="List Bullet 4"/>
    <w:basedOn w:val="Normal"/>
    <w:uiPriority w:val="99"/>
    <w:semiHidden/>
    <w:unhideWhenUsed/>
    <w:pPr>
      <w:numPr>
        <w:numId w:val="4"/>
      </w:numPr>
      <w:ind w:firstLine="0"/>
      <w:contextualSpacing/>
    </w:pPr>
  </w:style>
  <w:style w:type="paragraph" w:styleId="ListBullet5">
    <w:name w:val="List Bullet 5"/>
    <w:basedOn w:val="Normal"/>
    <w:uiPriority w:val="99"/>
    <w:semiHidden/>
    <w:unhideWhenUsed/>
    <w:pPr>
      <w:numPr>
        <w:numId w:val="5"/>
      </w:numPr>
      <w:ind w:firstLine="0"/>
      <w:contextualSpacing/>
    </w:pPr>
  </w:style>
  <w:style w:type="paragraph" w:styleId="ListContinue">
    <w:name w:val="List Continue"/>
    <w:basedOn w:val="Normal"/>
    <w:uiPriority w:val="99"/>
    <w:semiHidden/>
    <w:unhideWhenUsed/>
    <w:pPr>
      <w:spacing w:after="120"/>
      <w:ind w:left="360" w:firstLine="0"/>
      <w:contextualSpacing/>
    </w:pPr>
  </w:style>
  <w:style w:type="paragraph" w:styleId="ListContinue2">
    <w:name w:val="List Continue 2"/>
    <w:basedOn w:val="Normal"/>
    <w:uiPriority w:val="99"/>
    <w:semiHidden/>
    <w:unhideWhenUsed/>
    <w:pPr>
      <w:spacing w:after="120"/>
      <w:ind w:left="720" w:firstLine="0"/>
      <w:contextualSpacing/>
    </w:pPr>
  </w:style>
  <w:style w:type="paragraph" w:styleId="ListContinue3">
    <w:name w:val="List Continue 3"/>
    <w:basedOn w:val="Normal"/>
    <w:uiPriority w:val="99"/>
    <w:semiHidden/>
    <w:unhideWhenUsed/>
    <w:pPr>
      <w:spacing w:after="120"/>
      <w:ind w:left="1080" w:firstLine="0"/>
      <w:contextualSpacing/>
    </w:pPr>
  </w:style>
  <w:style w:type="paragraph" w:styleId="ListContinue4">
    <w:name w:val="List Continue 4"/>
    <w:basedOn w:val="Normal"/>
    <w:uiPriority w:val="99"/>
    <w:semiHidden/>
    <w:unhideWhenUsed/>
    <w:pPr>
      <w:spacing w:after="120"/>
      <w:ind w:left="1440" w:firstLine="0"/>
      <w:contextualSpacing/>
    </w:pPr>
  </w:style>
  <w:style w:type="paragraph" w:styleId="ListContinue5">
    <w:name w:val="List Continue 5"/>
    <w:basedOn w:val="Normal"/>
    <w:uiPriority w:val="99"/>
    <w:semiHidden/>
    <w:unhideWhenUsed/>
    <w:pPr>
      <w:spacing w:after="120"/>
      <w:ind w:left="1800" w:firstLine="0"/>
      <w:contextualSpacing/>
    </w:pPr>
  </w:style>
  <w:style w:type="paragraph" w:styleId="ListNumber">
    <w:name w:val="List Number"/>
    <w:basedOn w:val="Normal"/>
    <w:uiPriority w:val="9"/>
    <w:unhideWhenUsed/>
    <w:qFormat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pPr>
      <w:numPr>
        <w:numId w:val="7"/>
      </w:numPr>
      <w:ind w:firstLine="0"/>
      <w:contextualSpacing/>
    </w:pPr>
  </w:style>
  <w:style w:type="paragraph" w:styleId="ListNumber3">
    <w:name w:val="List Number 3"/>
    <w:basedOn w:val="Normal"/>
    <w:uiPriority w:val="99"/>
    <w:semiHidden/>
    <w:unhideWhenUsed/>
    <w:pPr>
      <w:numPr>
        <w:numId w:val="8"/>
      </w:numPr>
      <w:ind w:firstLine="0"/>
      <w:contextualSpacing/>
    </w:pPr>
  </w:style>
  <w:style w:type="paragraph" w:styleId="ListNumber4">
    <w:name w:val="List Number 4"/>
    <w:basedOn w:val="Normal"/>
    <w:uiPriority w:val="99"/>
    <w:semiHidden/>
    <w:unhideWhenUsed/>
    <w:pPr>
      <w:numPr>
        <w:numId w:val="9"/>
      </w:numPr>
      <w:ind w:firstLine="0"/>
      <w:contextualSpacing/>
    </w:pPr>
  </w:style>
  <w:style w:type="paragraph" w:styleId="ListNumber5">
    <w:name w:val="List Number 5"/>
    <w:basedOn w:val="Normal"/>
    <w:uiPriority w:val="99"/>
    <w:semiHidden/>
    <w:unhideWhenUsed/>
    <w:pPr>
      <w:numPr>
        <w:numId w:val="10"/>
      </w:numPr>
      <w:ind w:firstLine="0"/>
      <w:contextualSpacing/>
    </w:pPr>
  </w:style>
  <w:style w:type="paragraph" w:styleId="ListParagraph">
    <w:name w:val="List Paragraph"/>
    <w:basedOn w:val="Normal"/>
    <w:uiPriority w:val="34"/>
    <w:unhideWhenUsed/>
    <w:qFormat/>
    <w:pPr>
      <w:ind w:left="720" w:firstLine="0"/>
      <w:contextualSpacing/>
    </w:pPr>
  </w:style>
  <w:style w:type="paragraph" w:styleId="MacroText">
    <w:name w:val="macro"/>
    <w:link w:val="MacroTextCha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firstLine="0"/>
    </w:pPr>
    <w:rPr>
      <w:rFonts w:ascii="Consolas" w:hAnsi="Consolas" w:cs="Consolas"/>
      <w:kern w:val="24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Pr>
      <w:rFonts w:ascii="Consolas" w:hAnsi="Consolas" w:cs="Consolas"/>
      <w:kern w:val="24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firstLine="0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kern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pPr>
      <w:ind w:firstLine="0"/>
    </w:pPr>
    <w:rPr>
      <w:rFonts w:ascii="Times New Roman" w:hAnsi="Times New Roman" w:cs="Times New Roman"/>
    </w:rPr>
  </w:style>
  <w:style w:type="paragraph" w:styleId="NormalIndent">
    <w:name w:val="Normal Indent"/>
    <w:basedOn w:val="Normal"/>
    <w:uiPriority w:val="99"/>
    <w:semiHidden/>
    <w:unhideWhenUsed/>
    <w:pPr>
      <w:ind w:left="720" w:firstLine="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pPr>
      <w:spacing w:line="240" w:lineRule="auto"/>
      <w:ind w:firstLine="0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Pr>
      <w:kern w:val="24"/>
    </w:rPr>
  </w:style>
  <w:style w:type="paragraph" w:styleId="PlainText">
    <w:name w:val="Plain Text"/>
    <w:basedOn w:val="Normal"/>
    <w:link w:val="PlainTextChar"/>
    <w:uiPriority w:val="99"/>
    <w:semiHidden/>
    <w:unhideWhenUsed/>
    <w:pPr>
      <w:spacing w:line="240" w:lineRule="auto"/>
      <w:ind w:firstLine="0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Pr>
      <w:rFonts w:ascii="Consolas" w:hAnsi="Consolas" w:cs="Consolas"/>
      <w:kern w:val="24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00" w:after="160"/>
      <w:ind w:left="864" w:right="864" w:firstLine="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color w:val="404040" w:themeColor="text1" w:themeTint="BF"/>
      <w:kern w:val="24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pPr>
      <w:ind w:firstLine="0"/>
    </w:pPr>
  </w:style>
  <w:style w:type="character" w:customStyle="1" w:styleId="SalutationChar">
    <w:name w:val="Salutation Char"/>
    <w:basedOn w:val="DefaultParagraphFont"/>
    <w:link w:val="Salutation"/>
    <w:uiPriority w:val="99"/>
    <w:semiHidden/>
    <w:rPr>
      <w:kern w:val="24"/>
    </w:rPr>
  </w:style>
  <w:style w:type="paragraph" w:styleId="Signature">
    <w:name w:val="Signature"/>
    <w:basedOn w:val="Normal"/>
    <w:link w:val="SignatureChar"/>
    <w:uiPriority w:val="99"/>
    <w:semiHidden/>
    <w:unhideWhenUsed/>
    <w:pPr>
      <w:spacing w:line="240" w:lineRule="auto"/>
      <w:ind w:left="4320" w:firstLine="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Pr>
      <w:kern w:val="24"/>
    </w:rPr>
  </w:style>
  <w:style w:type="paragraph" w:customStyle="1" w:styleId="Title2">
    <w:name w:val="Title 2"/>
    <w:basedOn w:val="Normal"/>
    <w:uiPriority w:val="1"/>
    <w:qFormat/>
    <w:pPr>
      <w:ind w:firstLine="0"/>
      <w:jc w:val="center"/>
    </w:pPr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40" w:firstLine="0"/>
    </w:pPr>
  </w:style>
  <w:style w:type="paragraph" w:styleId="TableofFigures">
    <w:name w:val="table of figures"/>
    <w:basedOn w:val="Normal"/>
    <w:next w:val="Normal"/>
    <w:uiPriority w:val="99"/>
    <w:semiHidden/>
    <w:unhideWhenUsed/>
    <w:pPr>
      <w:ind w:firstLine="0"/>
    </w:p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  <w:ind w:firstLine="0"/>
    </w:pPr>
    <w:rPr>
      <w:rFonts w:asciiTheme="majorHAnsi" w:eastAsiaTheme="majorEastAsia" w:hAnsiTheme="majorHAnsi" w:cstheme="majorBidi"/>
      <w:b/>
      <w:bCs/>
    </w:r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720" w:firstLine="0"/>
    </w:p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after="100"/>
      <w:ind w:left="960" w:firstLine="0"/>
    </w:p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after="100"/>
      <w:ind w:left="1200" w:firstLine="0"/>
    </w:p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after="100"/>
      <w:ind w:left="1440" w:firstLine="0"/>
    </w:p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after="100"/>
      <w:ind w:left="1680" w:firstLine="0"/>
    </w:p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after="100"/>
      <w:ind w:left="1920" w:firstLine="0"/>
    </w:p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FootnoteReference">
    <w:name w:val="footnote reference"/>
    <w:basedOn w:val="DefaultParagraphFont"/>
    <w:uiPriority w:val="99"/>
    <w:unhideWhenUsed/>
    <w:qFormat/>
    <w:rPr>
      <w:vertAlign w:val="superscript"/>
    </w:rPr>
  </w:style>
  <w:style w:type="table" w:customStyle="1" w:styleId="APAReport">
    <w:name w:val="APA Report"/>
    <w:basedOn w:val="TableNormal"/>
    <w:uiPriority w:val="99"/>
    <w:pPr>
      <w:spacing w:line="240" w:lineRule="auto"/>
      <w:ind w:firstLine="0"/>
    </w:pPr>
    <w:tblPr>
      <w:tblBorders>
        <w:top w:val="single" w:sz="12" w:space="0" w:color="auto"/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12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TableFigure">
    <w:name w:val="Table/Figure"/>
    <w:basedOn w:val="Normal"/>
    <w:uiPriority w:val="4"/>
    <w:qFormat/>
    <w:pPr>
      <w:spacing w:before="240"/>
      <w:ind w:firstLine="0"/>
      <w:contextualSpacing/>
    </w:pPr>
  </w:style>
  <w:style w:type="paragraph" w:styleId="TOCHeading">
    <w:name w:val="TOC Heading"/>
    <w:basedOn w:val="Heading1"/>
    <w:next w:val="Normal"/>
    <w:uiPriority w:val="38"/>
    <w:unhideWhenUsed/>
    <w:qFormat/>
    <w:pPr>
      <w:keepNext w:val="0"/>
      <w:keepLines w:val="0"/>
      <w:pageBreakBefore/>
      <w:outlineLvl w:val="9"/>
    </w:pPr>
    <w:rPr>
      <w:b w:val="0"/>
      <w:bCs w:val="0"/>
      <w:kern w:val="0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Pr>
      <w:color w:val="5F5F5F" w:themeColor="hyperlink"/>
      <w:u w:val="single"/>
    </w:rPr>
  </w:style>
  <w:style w:type="paragraph" w:customStyle="1" w:styleId="alt">
    <w:name w:val="alt"/>
    <w:basedOn w:val="Normal"/>
    <w:rsid w:val="00127B65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kern w:val="0"/>
      <w:lang w:eastAsia="en-US"/>
    </w:rPr>
  </w:style>
  <w:style w:type="character" w:customStyle="1" w:styleId="number">
    <w:name w:val="number"/>
    <w:basedOn w:val="DefaultParagraphFont"/>
    <w:rsid w:val="00127B65"/>
  </w:style>
  <w:style w:type="table" w:styleId="GridTable4-Accent2">
    <w:name w:val="Grid Table 4 Accent 2"/>
    <w:basedOn w:val="TableNormal"/>
    <w:uiPriority w:val="49"/>
    <w:rsid w:val="00754AB5"/>
    <w:pPr>
      <w:spacing w:line="240" w:lineRule="auto"/>
    </w:pPr>
    <w:tblPr>
      <w:tblStyleRowBandSize w:val="1"/>
      <w:tblStyleColBandSize w:val="1"/>
      <w:tblBorders>
        <w:top w:val="single" w:sz="4" w:space="0" w:color="D0D0D0" w:themeColor="accent2" w:themeTint="99"/>
        <w:left w:val="single" w:sz="4" w:space="0" w:color="D0D0D0" w:themeColor="accent2" w:themeTint="99"/>
        <w:bottom w:val="single" w:sz="4" w:space="0" w:color="D0D0D0" w:themeColor="accent2" w:themeTint="99"/>
        <w:right w:val="single" w:sz="4" w:space="0" w:color="D0D0D0" w:themeColor="accent2" w:themeTint="99"/>
        <w:insideH w:val="single" w:sz="4" w:space="0" w:color="D0D0D0" w:themeColor="accent2" w:themeTint="99"/>
        <w:insideV w:val="single" w:sz="4" w:space="0" w:color="D0D0D0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2B2B2" w:themeColor="accent2"/>
          <w:left w:val="single" w:sz="4" w:space="0" w:color="B2B2B2" w:themeColor="accent2"/>
          <w:bottom w:val="single" w:sz="4" w:space="0" w:color="B2B2B2" w:themeColor="accent2"/>
          <w:right w:val="single" w:sz="4" w:space="0" w:color="B2B2B2" w:themeColor="accent2"/>
          <w:insideH w:val="nil"/>
          <w:insideV w:val="nil"/>
        </w:tcBorders>
        <w:shd w:val="clear" w:color="auto" w:fill="B2B2B2" w:themeFill="accent2"/>
      </w:tcPr>
    </w:tblStylePr>
    <w:tblStylePr w:type="lastRow">
      <w:rPr>
        <w:b/>
        <w:bCs/>
      </w:rPr>
      <w:tblPr/>
      <w:tcPr>
        <w:tcBorders>
          <w:top w:val="double" w:sz="4" w:space="0" w:color="B2B2B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FEF" w:themeFill="accent2" w:themeFillTint="33"/>
      </w:tcPr>
    </w:tblStylePr>
    <w:tblStylePr w:type="band1Horz">
      <w:tblPr/>
      <w:tcPr>
        <w:shd w:val="clear" w:color="auto" w:fill="EFEFEF" w:themeFill="accent2" w:themeFillTint="33"/>
      </w:tcPr>
    </w:tblStylePr>
  </w:style>
  <w:style w:type="table" w:styleId="GridTable4-Accent5">
    <w:name w:val="Grid Table 4 Accent 5"/>
    <w:basedOn w:val="TableNormal"/>
    <w:uiPriority w:val="49"/>
    <w:rsid w:val="003A27EA"/>
    <w:pPr>
      <w:spacing w:line="240" w:lineRule="auto"/>
    </w:pPr>
    <w:tblPr>
      <w:tblStyleRowBandSize w:val="1"/>
      <w:tblStyleColBandSize w:val="1"/>
      <w:tblBorders>
        <w:top w:val="single" w:sz="4" w:space="0" w:color="9F9F9F" w:themeColor="accent5" w:themeTint="99"/>
        <w:left w:val="single" w:sz="4" w:space="0" w:color="9F9F9F" w:themeColor="accent5" w:themeTint="99"/>
        <w:bottom w:val="single" w:sz="4" w:space="0" w:color="9F9F9F" w:themeColor="accent5" w:themeTint="99"/>
        <w:right w:val="single" w:sz="4" w:space="0" w:color="9F9F9F" w:themeColor="accent5" w:themeTint="99"/>
        <w:insideH w:val="single" w:sz="4" w:space="0" w:color="9F9F9F" w:themeColor="accent5" w:themeTint="99"/>
        <w:insideV w:val="single" w:sz="4" w:space="0" w:color="9F9F9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F5F5F" w:themeColor="accent5"/>
          <w:left w:val="single" w:sz="4" w:space="0" w:color="5F5F5F" w:themeColor="accent5"/>
          <w:bottom w:val="single" w:sz="4" w:space="0" w:color="5F5F5F" w:themeColor="accent5"/>
          <w:right w:val="single" w:sz="4" w:space="0" w:color="5F5F5F" w:themeColor="accent5"/>
          <w:insideH w:val="nil"/>
          <w:insideV w:val="nil"/>
        </w:tcBorders>
        <w:shd w:val="clear" w:color="auto" w:fill="5F5F5F" w:themeFill="accent5"/>
      </w:tcPr>
    </w:tblStylePr>
    <w:tblStylePr w:type="lastRow">
      <w:rPr>
        <w:b/>
        <w:bCs/>
      </w:rPr>
      <w:tblPr/>
      <w:tcPr>
        <w:tcBorders>
          <w:top w:val="double" w:sz="4" w:space="0" w:color="5F5F5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FDF" w:themeFill="accent5" w:themeFillTint="33"/>
      </w:tcPr>
    </w:tblStylePr>
    <w:tblStylePr w:type="band1Horz">
      <w:tblPr/>
      <w:tcPr>
        <w:shd w:val="clear" w:color="auto" w:fill="DFDFDF" w:themeFill="accent5" w:themeFillTint="33"/>
      </w:tcPr>
    </w:tblStylePr>
  </w:style>
  <w:style w:type="table" w:styleId="GridTable4">
    <w:name w:val="Grid Table 4"/>
    <w:basedOn w:val="TableNormal"/>
    <w:uiPriority w:val="49"/>
    <w:rsid w:val="0099002F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08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6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0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24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0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1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33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9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4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9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8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1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7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1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2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1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6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0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5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1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7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2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5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5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5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1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g"/><Relationship Id="rId21" Type="http://schemas.openxmlformats.org/officeDocument/2006/relationships/image" Target="media/image13.png"/><Relationship Id="rId34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2.jpg"/><Relationship Id="rId19" Type="http://schemas.openxmlformats.org/officeDocument/2006/relationships/image" Target="media/image11.tiff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bia/Library/Containers/com.microsoft.Word/Data/Library/Application%20Support/Microsoft/Office/16.0/DTS/en-US%7bF6D9ECEB-0853-6B48-8F23-7D8411B2F71B%7d/%7bBA0D0AAE-1F44-1A48-A2AD-0BF994A303C4%7dtf10002091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3D9BFD6DE1C9E43B73F7CCBF6191D6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FCED0F-08A9-E24A-B8AA-559AAFE1984F}"/>
      </w:docPartPr>
      <w:docPartBody>
        <w:p w:rsidR="003C6F5C" w:rsidRDefault="003C6F5C">
          <w:pPr>
            <w:pStyle w:val="43D9BFD6DE1C9E43B73F7CCBF6191D6A"/>
          </w:pPr>
          <w:r>
            <w:t>[Title Here, up to 12 Words, on One to Two Lines]</w:t>
          </w:r>
        </w:p>
      </w:docPartBody>
    </w:docPart>
    <w:docPart>
      <w:docPartPr>
        <w:name w:val="A411DBA7DFE43E40BC53DE1E0E7A916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A5F6566-8A5A-E14D-8332-E458962D2276}"/>
      </w:docPartPr>
      <w:docPartBody>
        <w:p w:rsidR="003C6F5C" w:rsidRDefault="003C6F5C">
          <w:pPr>
            <w:pStyle w:val="A411DBA7DFE43E40BC53DE1E0E7A9161"/>
          </w:pPr>
          <w:r>
            <w:t xml:space="preserve">[The abstract should be one paragraph of between 150 and 250 words.  It is not indented.  Section titles, such as the word </w:t>
          </w:r>
          <w:r>
            <w:rPr>
              <w:rStyle w:val="Emphasis"/>
            </w:rPr>
            <w:t>Abstract</w:t>
          </w:r>
          <w:r>
            <w:t xml:space="preserve"> above, are not considered headings so they don’t use bold heading format.  Instead, use the Section Title style.  This style automatically starts your section on a new page, so you don’t have to add page breaks.  To apply any text style in this document with just a tap, on the Home tab of the ribbon, check out Styles.]</w:t>
          </w:r>
        </w:p>
      </w:docPartBody>
    </w:docPart>
    <w:docPart>
      <w:docPartPr>
        <w:name w:val="DFF9596C563B404B835D766E4BCC1C0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26A5F7-CAD4-C540-98E9-DA857CB6E12B}"/>
      </w:docPartPr>
      <w:docPartBody>
        <w:p w:rsidR="003C6F5C" w:rsidRDefault="003C6F5C">
          <w:pPr>
            <w:pStyle w:val="DFF9596C563B404B835D766E4BCC1C0A"/>
          </w:pPr>
          <w:r>
            <w:t>[Tap here to add keywords.]</w:t>
          </w:r>
        </w:p>
      </w:docPartBody>
    </w:docPart>
    <w:docPart>
      <w:docPartPr>
        <w:name w:val="DE41A49FE70944488E8601B0B1FFCC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551685-AA1A-0743-8E0B-39C429307F20}"/>
      </w:docPartPr>
      <w:docPartBody>
        <w:p w:rsidR="003C6F5C" w:rsidRDefault="003C6F5C">
          <w:pPr>
            <w:pStyle w:val="DE41A49FE70944488E8601B0B1FFCC74"/>
          </w:pPr>
          <w:r>
            <w:t>[Title Here, up to 12 Words, on One to Two Lines]</w:t>
          </w:r>
        </w:p>
      </w:docPartBody>
    </w:docPart>
    <w:docPart>
      <w:docPartPr>
        <w:name w:val="B51A7C20187F2B429AE1A903C4C1437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3F5BD6-F9AA-AB45-961E-76825B6381DC}"/>
      </w:docPartPr>
      <w:docPartBody>
        <w:p w:rsidR="003C6F5C" w:rsidRDefault="003C6F5C">
          <w:pPr>
            <w:pStyle w:val="B51A7C20187F2B429AE1A903C4C1437B"/>
          </w:pPr>
          <w:r>
            <w:t xml:space="preserve">[The body of your paper uses a half-inch first line indent and is double-spaced.  APA style provides for up to five heading levels, shown in the paragraphs that follow.  Note that the word </w:t>
          </w:r>
          <w:r>
            <w:rPr>
              <w:rStyle w:val="Emphasis"/>
            </w:rPr>
            <w:t>Introduction</w:t>
          </w:r>
          <w:r>
            <w:t xml:space="preserve"> should not be used as an initial heading, as it’s assumed that your paper begins with an introduction.]</w:t>
          </w:r>
        </w:p>
      </w:docPartBody>
    </w:docPart>
    <w:docPart>
      <w:docPartPr>
        <w:name w:val="2BD2BD226AA59B4C835C6BE75D7DB4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858023-66C7-B242-8A3B-01DDDE24526E}"/>
      </w:docPartPr>
      <w:docPartBody>
        <w:p w:rsidR="003C6F5C" w:rsidRDefault="003C6F5C">
          <w:pPr>
            <w:pStyle w:val="2BD2BD226AA59B4C835C6BE75D7DB47A"/>
          </w:pPr>
          <w:r>
            <w:t>[Place all tables for your paper in a tables section, following references (and, if applicable, footnotes).  Start a new page for each table, include a table number and table title for each, as shown on this page.  All explanatory text appears in a table note that follows the table, such as this one.  Use the Table/Figure style to get the spacing between table and note.  Tables in APA format can use single or 1.5 line spacing.  Include a heading for every row and column, even if the content seems obvious.  To insert a table, on the Insert tab, tap Table.  New tables that you create in this document use APA format by default.]</w:t>
          </w:r>
        </w:p>
      </w:docPartBody>
    </w:docPart>
    <w:docPart>
      <w:docPartPr>
        <w:name w:val="F5E486BE2C0DC848A47FF0BA705E10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A32AC5-6698-B342-AD07-2CB18D683AB2}"/>
      </w:docPartPr>
      <w:docPartBody>
        <w:p w:rsidR="003C6F5C" w:rsidRDefault="003C6F5C" w:rsidP="003C6F5C">
          <w:pPr>
            <w:pStyle w:val="F5E486BE2C0DC848A47FF0BA705E10BA"/>
          </w:pPr>
          <w:r>
            <w:t>[The first two heading levels get their own paragraph, as shown here.  Headings 3, 4, and 5 are run-in headings used at the beginning of the paragraph.]</w:t>
          </w:r>
        </w:p>
      </w:docPartBody>
    </w:docPart>
    <w:docPart>
      <w:docPartPr>
        <w:name w:val="CD75BB4D8370594EB0B9DB08F60CC5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519141-DA49-5946-AC5D-983E4DEAB70F}"/>
      </w:docPartPr>
      <w:docPartBody>
        <w:p w:rsidR="00000000" w:rsidRDefault="00B3178C" w:rsidP="00B3178C">
          <w:pPr>
            <w:pStyle w:val="CD75BB4D8370594EB0B9DB08F60CC5B3"/>
          </w:pPr>
          <w:r>
            <w:t>[The first two heading levels get their own paragraph, as shown here.  Headings 3, 4, and 5 are run-in headings used at the beginning of the paragraph.]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00000000" w:usb2="0001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altName w:val="Calibri"/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6F5C"/>
    <w:rsid w:val="00050953"/>
    <w:rsid w:val="001837F1"/>
    <w:rsid w:val="00314603"/>
    <w:rsid w:val="003C6F5C"/>
    <w:rsid w:val="00B31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4" w:unhideWhenUsed="1" w:qFormat="1"/>
    <w:lsdException w:name="heading 4" w:semiHidden="1" w:uiPriority="4" w:unhideWhenUsed="1" w:qFormat="1"/>
    <w:lsdException w:name="heading 5" w:semiHidden="1" w:uiPriority="4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4"/>
    <w:unhideWhenUsed/>
    <w:qFormat/>
    <w:rsid w:val="003C6F5C"/>
    <w:pPr>
      <w:keepNext/>
      <w:keepLines/>
      <w:spacing w:line="480" w:lineRule="auto"/>
      <w:ind w:firstLine="720"/>
      <w:outlineLvl w:val="2"/>
    </w:pPr>
    <w:rPr>
      <w:rFonts w:asciiTheme="majorHAnsi" w:eastAsiaTheme="majorEastAsia" w:hAnsiTheme="majorHAnsi" w:cstheme="majorBidi"/>
      <w:b/>
      <w:bCs/>
      <w:kern w:val="24"/>
      <w:lang w:val="en-US" w:eastAsia="ja-JP"/>
    </w:rPr>
  </w:style>
  <w:style w:type="paragraph" w:styleId="Heading4">
    <w:name w:val="heading 4"/>
    <w:basedOn w:val="Normal"/>
    <w:next w:val="Normal"/>
    <w:link w:val="Heading4Char"/>
    <w:uiPriority w:val="4"/>
    <w:unhideWhenUsed/>
    <w:qFormat/>
    <w:rsid w:val="00314603"/>
    <w:pPr>
      <w:keepNext/>
      <w:keepLines/>
      <w:spacing w:line="480" w:lineRule="auto"/>
      <w:ind w:firstLine="720"/>
      <w:outlineLvl w:val="3"/>
    </w:pPr>
    <w:rPr>
      <w:rFonts w:asciiTheme="majorHAnsi" w:eastAsiaTheme="majorEastAsia" w:hAnsiTheme="majorHAnsi" w:cstheme="majorBidi"/>
      <w:b/>
      <w:bCs/>
      <w:i/>
      <w:iCs/>
      <w:kern w:val="24"/>
      <w:lang w:val="en-US" w:eastAsia="ja-JP"/>
    </w:rPr>
  </w:style>
  <w:style w:type="paragraph" w:styleId="Heading5">
    <w:name w:val="heading 5"/>
    <w:basedOn w:val="Normal"/>
    <w:next w:val="Normal"/>
    <w:link w:val="Heading5Char"/>
    <w:uiPriority w:val="4"/>
    <w:unhideWhenUsed/>
    <w:qFormat/>
    <w:pPr>
      <w:keepNext/>
      <w:keepLines/>
      <w:spacing w:line="480" w:lineRule="auto"/>
      <w:ind w:firstLine="720"/>
      <w:outlineLvl w:val="4"/>
    </w:pPr>
    <w:rPr>
      <w:rFonts w:asciiTheme="majorHAnsi" w:eastAsiaTheme="majorEastAsia" w:hAnsiTheme="majorHAnsi" w:cstheme="majorBidi"/>
      <w:i/>
      <w:iCs/>
      <w:kern w:val="24"/>
      <w:lang w:val="en-US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3D9BFD6DE1C9E43B73F7CCBF6191D6A">
    <w:name w:val="43D9BFD6DE1C9E43B73F7CCBF6191D6A"/>
  </w:style>
  <w:style w:type="paragraph" w:customStyle="1" w:styleId="15B736E107CE074CA9385B3B0F4EF578">
    <w:name w:val="15B736E107CE074CA9385B3B0F4EF578"/>
  </w:style>
  <w:style w:type="paragraph" w:customStyle="1" w:styleId="5120358DDE676247948D2AF119693AB2">
    <w:name w:val="5120358DDE676247948D2AF119693AB2"/>
  </w:style>
  <w:style w:type="paragraph" w:customStyle="1" w:styleId="A854C5EFA8BC5943849C9B4B081DB838">
    <w:name w:val="A854C5EFA8BC5943849C9B4B081DB838"/>
  </w:style>
  <w:style w:type="character" w:styleId="Emphasis">
    <w:name w:val="Emphasis"/>
    <w:basedOn w:val="DefaultParagraphFont"/>
    <w:uiPriority w:val="20"/>
    <w:unhideWhenUsed/>
    <w:qFormat/>
    <w:rPr>
      <w:i/>
      <w:iCs/>
    </w:rPr>
  </w:style>
  <w:style w:type="paragraph" w:customStyle="1" w:styleId="A411DBA7DFE43E40BC53DE1E0E7A9161">
    <w:name w:val="A411DBA7DFE43E40BC53DE1E0E7A9161"/>
  </w:style>
  <w:style w:type="paragraph" w:customStyle="1" w:styleId="DFF9596C563B404B835D766E4BCC1C0A">
    <w:name w:val="DFF9596C563B404B835D766E4BCC1C0A"/>
  </w:style>
  <w:style w:type="paragraph" w:customStyle="1" w:styleId="DE41A49FE70944488E8601B0B1FFCC74">
    <w:name w:val="DE41A49FE70944488E8601B0B1FFCC74"/>
  </w:style>
  <w:style w:type="paragraph" w:customStyle="1" w:styleId="B51A7C20187F2B429AE1A903C4C1437B">
    <w:name w:val="B51A7C20187F2B429AE1A903C4C1437B"/>
  </w:style>
  <w:style w:type="paragraph" w:customStyle="1" w:styleId="26D479CF65B5824C8D8C74BD0CDB77BF">
    <w:name w:val="26D479CF65B5824C8D8C74BD0CDB77BF"/>
  </w:style>
  <w:style w:type="paragraph" w:customStyle="1" w:styleId="25553FEB884D0C41A537E57B2071C87D">
    <w:name w:val="25553FEB884D0C41A537E57B2071C87D"/>
  </w:style>
  <w:style w:type="paragraph" w:customStyle="1" w:styleId="08D30599D10D484FB5F2A1375A3918DD">
    <w:name w:val="08D30599D10D484FB5F2A1375A3918DD"/>
  </w:style>
  <w:style w:type="paragraph" w:customStyle="1" w:styleId="8F9CBE336F75EE4387F20D2FDD810CF7">
    <w:name w:val="8F9CBE336F75EE4387F20D2FDD810CF7"/>
  </w:style>
  <w:style w:type="character" w:customStyle="1" w:styleId="Heading3Char">
    <w:name w:val="Heading 3 Char"/>
    <w:basedOn w:val="DefaultParagraphFont"/>
    <w:link w:val="Heading3"/>
    <w:uiPriority w:val="4"/>
    <w:rsid w:val="003C6F5C"/>
    <w:rPr>
      <w:rFonts w:asciiTheme="majorHAnsi" w:eastAsiaTheme="majorEastAsia" w:hAnsiTheme="majorHAnsi" w:cstheme="majorBidi"/>
      <w:b/>
      <w:bCs/>
      <w:kern w:val="24"/>
      <w:lang w:val="en-US" w:eastAsia="ja-JP"/>
    </w:rPr>
  </w:style>
  <w:style w:type="paragraph" w:customStyle="1" w:styleId="AD06BE30FD24A74A82474FB7A9252ADC">
    <w:name w:val="AD06BE30FD24A74A82474FB7A9252ADC"/>
  </w:style>
  <w:style w:type="paragraph" w:customStyle="1" w:styleId="AAE77CE5C4590040B21D7D5159B50EFE">
    <w:name w:val="AAE77CE5C4590040B21D7D5159B50EFE"/>
  </w:style>
  <w:style w:type="character" w:customStyle="1" w:styleId="Heading4Char">
    <w:name w:val="Heading 4 Char"/>
    <w:basedOn w:val="DefaultParagraphFont"/>
    <w:link w:val="Heading4"/>
    <w:uiPriority w:val="4"/>
    <w:rsid w:val="00314603"/>
    <w:rPr>
      <w:rFonts w:asciiTheme="majorHAnsi" w:eastAsiaTheme="majorEastAsia" w:hAnsiTheme="majorHAnsi" w:cstheme="majorBidi"/>
      <w:b/>
      <w:bCs/>
      <w:i/>
      <w:iCs/>
      <w:kern w:val="24"/>
      <w:lang w:val="en-US" w:eastAsia="ja-JP"/>
    </w:rPr>
  </w:style>
  <w:style w:type="paragraph" w:customStyle="1" w:styleId="4B780FC8602C164B8C4D770B61CBFA54">
    <w:name w:val="4B780FC8602C164B8C4D770B61CBFA54"/>
  </w:style>
  <w:style w:type="paragraph" w:customStyle="1" w:styleId="E18FC9C1797F0E4CBB4A9783B53BC60B">
    <w:name w:val="E18FC9C1797F0E4CBB4A9783B53BC60B"/>
  </w:style>
  <w:style w:type="paragraph" w:customStyle="1" w:styleId="BA9BE2958945B04EB7E9BAFEF1A5B100">
    <w:name w:val="BA9BE2958945B04EB7E9BAFEF1A5B100"/>
  </w:style>
  <w:style w:type="character" w:customStyle="1" w:styleId="Heading5Char">
    <w:name w:val="Heading 5 Char"/>
    <w:basedOn w:val="DefaultParagraphFont"/>
    <w:link w:val="Heading5"/>
    <w:uiPriority w:val="4"/>
    <w:rPr>
      <w:rFonts w:asciiTheme="majorHAnsi" w:eastAsiaTheme="majorEastAsia" w:hAnsiTheme="majorHAnsi" w:cstheme="majorBidi"/>
      <w:i/>
      <w:iCs/>
      <w:kern w:val="24"/>
      <w:lang w:val="en-US" w:eastAsia="ja-JP"/>
    </w:rPr>
  </w:style>
  <w:style w:type="paragraph" w:customStyle="1" w:styleId="7E44DDACA8CD674A8610769546305AB9">
    <w:name w:val="7E44DDACA8CD674A8610769546305AB9"/>
  </w:style>
  <w:style w:type="paragraph" w:customStyle="1" w:styleId="B19525694C5ABB489F8A152A705749CC">
    <w:name w:val="B19525694C5ABB489F8A152A705749CC"/>
  </w:style>
  <w:style w:type="paragraph" w:customStyle="1" w:styleId="4752CC32E003954DB2F8F34F0FE05999">
    <w:name w:val="4752CC32E003954DB2F8F34F0FE05999"/>
  </w:style>
  <w:style w:type="paragraph" w:styleId="Bibliography">
    <w:name w:val="Bibliography"/>
    <w:basedOn w:val="Normal"/>
    <w:next w:val="Normal"/>
    <w:uiPriority w:val="37"/>
    <w:semiHidden/>
    <w:unhideWhenUsed/>
  </w:style>
  <w:style w:type="paragraph" w:customStyle="1" w:styleId="B9C6597BEF8BAE479651913415D03911">
    <w:name w:val="B9C6597BEF8BAE479651913415D03911"/>
  </w:style>
  <w:style w:type="paragraph" w:customStyle="1" w:styleId="ED1EC58B1C23BE47B8C5280A4288FA3D">
    <w:name w:val="ED1EC58B1C23BE47B8C5280A4288FA3D"/>
  </w:style>
  <w:style w:type="paragraph" w:customStyle="1" w:styleId="D030DD0542D91A4286265AFE9519929D">
    <w:name w:val="D030DD0542D91A4286265AFE9519929D"/>
  </w:style>
  <w:style w:type="paragraph" w:customStyle="1" w:styleId="2BD2BD226AA59B4C835C6BE75D7DB47A">
    <w:name w:val="2BD2BD226AA59B4C835C6BE75D7DB47A"/>
  </w:style>
  <w:style w:type="paragraph" w:customStyle="1" w:styleId="B43BE137FB877B48A4FA2D4BF309C6A0">
    <w:name w:val="B43BE137FB877B48A4FA2D4BF309C6A0"/>
  </w:style>
  <w:style w:type="paragraph" w:customStyle="1" w:styleId="DAD9782A80209A40A9CDF07F9EB55E52">
    <w:name w:val="DAD9782A80209A40A9CDF07F9EB55E52"/>
    <w:rsid w:val="003C6F5C"/>
  </w:style>
  <w:style w:type="paragraph" w:customStyle="1" w:styleId="4FD7C498BC6A6F46AF6A910B91800775">
    <w:name w:val="4FD7C498BC6A6F46AF6A910B91800775"/>
    <w:rsid w:val="003C6F5C"/>
  </w:style>
  <w:style w:type="paragraph" w:customStyle="1" w:styleId="F5E486BE2C0DC848A47FF0BA705E10BA">
    <w:name w:val="F5E486BE2C0DC848A47FF0BA705E10BA"/>
    <w:rsid w:val="003C6F5C"/>
  </w:style>
  <w:style w:type="paragraph" w:customStyle="1" w:styleId="A9FE24E64272C24BA0B0FCDBC195508C">
    <w:name w:val="A9FE24E64272C24BA0B0FCDBC195508C"/>
    <w:rsid w:val="003C6F5C"/>
  </w:style>
  <w:style w:type="paragraph" w:customStyle="1" w:styleId="F46B688A5371244BA7DE1ED28072C456">
    <w:name w:val="F46B688A5371244BA7DE1ED28072C456"/>
    <w:rsid w:val="003C6F5C"/>
  </w:style>
  <w:style w:type="paragraph" w:customStyle="1" w:styleId="2DAA630B9E50134CA6BA856636C0335B">
    <w:name w:val="2DAA630B9E50134CA6BA856636C0335B"/>
    <w:rsid w:val="003C6F5C"/>
  </w:style>
  <w:style w:type="paragraph" w:customStyle="1" w:styleId="A74E142F16F1BC4FB52BD37E5BE9FFC4">
    <w:name w:val="A74E142F16F1BC4FB52BD37E5BE9FFC4"/>
    <w:rsid w:val="003C6F5C"/>
  </w:style>
  <w:style w:type="paragraph" w:customStyle="1" w:styleId="8CB9EC1A7B39BE4BB650B957E08D1466">
    <w:name w:val="8CB9EC1A7B39BE4BB650B957E08D1466"/>
    <w:rsid w:val="003C6F5C"/>
  </w:style>
  <w:style w:type="paragraph" w:customStyle="1" w:styleId="996BD56900BC994AB18A480CF944F569">
    <w:name w:val="996BD56900BC994AB18A480CF944F569"/>
    <w:rsid w:val="003C6F5C"/>
  </w:style>
  <w:style w:type="paragraph" w:customStyle="1" w:styleId="2547F1F47808D64AA28344759785E7CF">
    <w:name w:val="2547F1F47808D64AA28344759785E7CF"/>
    <w:rsid w:val="003C6F5C"/>
  </w:style>
  <w:style w:type="paragraph" w:customStyle="1" w:styleId="E7A0E3171C803242B80DA4AB10673B79">
    <w:name w:val="E7A0E3171C803242B80DA4AB10673B79"/>
    <w:rsid w:val="003C6F5C"/>
  </w:style>
  <w:style w:type="paragraph" w:customStyle="1" w:styleId="0893BC855EAB2845AC46FD5625F58451">
    <w:name w:val="0893BC855EAB2845AC46FD5625F58451"/>
    <w:rsid w:val="003C6F5C"/>
  </w:style>
  <w:style w:type="paragraph" w:customStyle="1" w:styleId="3115B9B1F2C33A45A7565B2A8E8F2821">
    <w:name w:val="3115B9B1F2C33A45A7565B2A8E8F2821"/>
    <w:rsid w:val="003C6F5C"/>
  </w:style>
  <w:style w:type="paragraph" w:customStyle="1" w:styleId="FD61C624393CBF438E23621C4DA1BF4B">
    <w:name w:val="FD61C624393CBF438E23621C4DA1BF4B"/>
    <w:rsid w:val="003C6F5C"/>
  </w:style>
  <w:style w:type="paragraph" w:customStyle="1" w:styleId="9B7C4D1984FB594C84B1616499B07CD2">
    <w:name w:val="9B7C4D1984FB594C84B1616499B07CD2"/>
    <w:rsid w:val="003C6F5C"/>
  </w:style>
  <w:style w:type="paragraph" w:customStyle="1" w:styleId="671CA1AF245A094984A23D9D80D91F6A">
    <w:name w:val="671CA1AF245A094984A23D9D80D91F6A"/>
    <w:rsid w:val="00314603"/>
    <w:rPr>
      <w:lang w:eastAsia="pt-BR"/>
    </w:rPr>
  </w:style>
  <w:style w:type="paragraph" w:customStyle="1" w:styleId="2B712EDBFCAD2C4C96CD9A5BB70E6F2A">
    <w:name w:val="2B712EDBFCAD2C4C96CD9A5BB70E6F2A"/>
    <w:rsid w:val="00314603"/>
    <w:rPr>
      <w:lang w:eastAsia="pt-BR"/>
    </w:rPr>
  </w:style>
  <w:style w:type="paragraph" w:customStyle="1" w:styleId="CD75BB4D8370594EB0B9DB08F60CC5B3">
    <w:name w:val="CD75BB4D8370594EB0B9DB08F60CC5B3"/>
    <w:rsid w:val="00B3178C"/>
    <w:rPr>
      <w:lang w:val="en-BR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Pose and light source labeling and classification on Celeba</Abstract>
  <CompanyAddress/>
  <CompanyPhone/>
  <CompanyFax/>
  <CompanyEmail/>
</CoverPageProperties>
</file>

<file path=customXml/item2.xml><?xml version="1.0" encoding="utf-8"?>
<b:Sources xmlns:b="http://schemas.openxmlformats.org/officeDocument/2006/bibliography" SelectedStyle="/IEEE2006OfficeOnline.xsl" StyleName="IEEE" Version="2006">
  <b:Source>
    <b:Tag>Article</b:Tag>
    <b:SourceType>JournalArticle</b:SourceType>
    <b:Guid>{A9826F97-9AB6-4323-9880-F46D9FA5FDF4}</b:Guid>
    <b:Title>Article Title</b:Title>
    <b:Year>Year</b:Year>
    <b:JournalName>Journal Title</b:JournalName>
    <b:Pages>Pages From - To</b:Pages>
    <b:Author>
      <b:Author>
        <b:NameList>
          <b:Person>
            <b:Last>Last Name</b:Last>
            <b:First>First,</b:First>
            <b:Middle>Middle</b:Middle>
          </b:Person>
        </b:NameList>
      </b:Author>
    </b:Author>
    <b:RefOrder>4</b:RefOrder>
  </b:Source>
  <b:Source>
    <b:Tag>Last</b:Tag>
    <b:SourceType>Book</b:SourceType>
    <b:Guid>{60AAA012-579D-4CB3-B717-40E27E8995F9}</b:Guid>
    <b:Title>Book Title</b:Title>
    <b:Year>Year</b:Year>
    <b:City>City Name</b:City>
    <b:Publisher>Publisher Name</b:Publisher>
    <b:Author>
      <b:Author>
        <b:NameList>
          <b:Person>
            <b:Last>Last Name</b:Last>
            <b:First>First,</b:First>
            <b:Middle>Middle</b:Middle>
          </b:Person>
        </b:NameList>
      </b:Author>
    </b:Author>
    <b:RefOrder>5</b:RefOrder>
  </b:Source>
  <b:Source>
    <b:Tag>Goo20</b:Tag>
    <b:SourceType>InternetSite</b:SourceType>
    <b:Guid>{B350523A-2DA8-B949-BA2F-288CFA61AF1D}</b:Guid>
    <b:Author>
      <b:Author>
        <b:NameList>
          <b:Person>
            <b:Last>Colab</b:Last>
            <b:First>Google</b:First>
          </b:Person>
        </b:NameList>
      </b:Author>
    </b:Author>
    <b:Title>https://research.google.com/colaboratory/faq.html</b:Title>
    <b:YearAccessed>2020</b:YearAccessed>
    <b:MonthAccessed>07</b:MonthAccessed>
    <b:DayAccessed>10</b:DayAccessed>
    <b:RefOrder>1</b:RefOrder>
  </b:Source>
  <b:Source>
    <b:Tag>Jam18</b:Tag>
    <b:SourceType>InternetSite</b:SourceType>
    <b:Guid>{7BF4770B-B7D9-274E-95F8-A290A274BE79}</b:Guid>
    <b:Author>
      <b:Author>
        <b:NameList>
          <b:Person>
            <b:Last>Le</b:Last>
            <b:First>James</b:First>
          </b:Person>
        </b:NameList>
      </b:Author>
    </b:Author>
    <b:Title>Towards Data Science</b:Title>
    <b:InternetSiteTitle>Medium</b:InternetSiteTitle>
    <b:URL>https://towardsdatascience.com/the-4-convolutional-neural-network-models-that-can-classify-your-fashion-images-9fe7f3e5399d</b:URL>
    <b:Year>2018</b:Year>
    <b:Month>10</b:Month>
    <b:Day>7</b:Day>
    <b:YearAccessed>2020</b:YearAccessed>
    <b:MonthAccessed>07</b:MonthAccessed>
    <b:DayAccessed>10</b:DayAccessed>
    <b:RefOrder>2</b:RefOrder>
  </b:Source>
  <b:Source>
    <b:Tag>Had09</b:Tag>
    <b:SourceType>ConferenceProceedings</b:SourceType>
    <b:Guid>{45CC5BBE-03B0-634D-8FA7-12954E6968E7}</b:Guid>
    <b:Title>Light source detection in photographs </b:Title>
    <b:Year>2009</b:Year>
    <b:Author>
      <b:Author>
        <b:NameList>
          <b:Person>
            <b:Last>Hadap</b:Last>
            <b:First>Sunil</b:First>
          </b:Person>
          <b:Person>
            <b:Last>Lopez-Moreno</b:Last>
            <b:First>Jorge</b:First>
          </b:Person>
          <b:Person>
            <b:Last>Reinhard</b:Last>
            <b:First>Erik</b:First>
          </b:Person>
          <b:Person>
            <b:Last>Gutierrez</b:Last>
            <b:First>Diego</b:First>
          </b:Person>
        </b:NameList>
      </b:Author>
    </b:Author>
    <b:ConferenceName>CEIG</b:ConferenceName>
    <b:City>San Sebastián</b:City>
    <b:RefOrder>3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C199ADD-F7C0-164F-AF12-E88426D08A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APA Style Paper.dotx</Template>
  <TotalTime>550</TotalTime>
  <Pages>21</Pages>
  <Words>2555</Words>
  <Characters>14566</Characters>
  <Application>Microsoft Office Word</Application>
  <DocSecurity>0</DocSecurity>
  <Lines>121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Labeling and Classification on Celeba</vt:lpstr>
      <vt:lpstr>Labeling and Classification on Celeba</vt:lpstr>
    </vt:vector>
  </TitlesOfParts>
  <Company/>
  <LinksUpToDate>false</LinksUpToDate>
  <CharactersWithSpaces>17087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Labeling and Classification on Celeba</dc:title>
  <dc:subject/>
  <dc:creator>Nicolaas Ruberg</dc:creator>
  <cp:keywords/>
  <dc:description/>
  <cp:lastModifiedBy>Nicolaas Ruberg</cp:lastModifiedBy>
  <cp:revision>39</cp:revision>
  <dcterms:created xsi:type="dcterms:W3CDTF">2020-07-14T15:39:00Z</dcterms:created>
  <dcterms:modified xsi:type="dcterms:W3CDTF">2020-07-19T14:40:00Z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TF10002067</vt:lpwstr>
  </property>
</Properties>
</file>